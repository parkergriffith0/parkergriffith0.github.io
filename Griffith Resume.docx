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9E242" w14:textId="0BA278BC" w:rsidR="5DF262A4" w:rsidRPr="00E27EC3" w:rsidRDefault="5DF262A4" w:rsidP="007D5D6B">
      <w:pPr>
        <w:shd w:val="clear" w:color="auto" w:fill="666666"/>
        <w:tabs>
          <w:tab w:val="right" w:pos="10080"/>
        </w:tabs>
        <w:spacing w:after="0" w:line="240" w:lineRule="auto"/>
        <w:jc w:val="center"/>
        <w:rPr>
          <w:rFonts w:ascii="Garamond" w:hAnsi="Garamond"/>
          <w:b/>
          <w:bCs/>
          <w:color w:val="FFD500"/>
        </w:rPr>
      </w:pPr>
      <w:r w:rsidRPr="00E27EC3">
        <w:rPr>
          <w:rFonts w:ascii="Garamond" w:hAnsi="Garamond"/>
          <w:b/>
          <w:bCs/>
          <w:color w:val="FFD500"/>
          <w:sz w:val="32"/>
          <w:szCs w:val="32"/>
        </w:rPr>
        <w:t>Parker Griffith</w:t>
      </w:r>
    </w:p>
    <w:p w14:paraId="7C9CC63E" w14:textId="47186FBF" w:rsidR="5DF262A4" w:rsidRPr="00E27EC3" w:rsidRDefault="00706742" w:rsidP="007D5D6B">
      <w:pPr>
        <w:shd w:val="clear" w:color="auto" w:fill="666666"/>
        <w:tabs>
          <w:tab w:val="right" w:pos="10080"/>
        </w:tabs>
        <w:spacing w:after="0" w:line="240" w:lineRule="auto"/>
        <w:jc w:val="center"/>
        <w:rPr>
          <w:rFonts w:ascii="Garamond" w:hAnsi="Garamond"/>
          <w:color w:val="FFD500"/>
          <w:sz w:val="24"/>
          <w:szCs w:val="24"/>
        </w:rPr>
      </w:pPr>
      <w:r w:rsidRPr="00E27EC3">
        <w:rPr>
          <w:rFonts w:ascii="Garamond" w:hAnsi="Garamond"/>
          <w:color w:val="FFD500"/>
          <w:sz w:val="24"/>
          <w:szCs w:val="24"/>
        </w:rPr>
        <w:t>3554 23</w:t>
      </w:r>
      <w:r w:rsidRPr="00E27EC3">
        <w:rPr>
          <w:rFonts w:ascii="Garamond" w:hAnsi="Garamond"/>
          <w:color w:val="FFD500"/>
          <w:sz w:val="24"/>
          <w:szCs w:val="24"/>
          <w:vertAlign w:val="superscript"/>
        </w:rPr>
        <w:t>rd</w:t>
      </w:r>
      <w:r w:rsidRPr="00E27EC3">
        <w:rPr>
          <w:rFonts w:ascii="Garamond" w:hAnsi="Garamond"/>
          <w:color w:val="FFD500"/>
          <w:sz w:val="24"/>
          <w:szCs w:val="24"/>
        </w:rPr>
        <w:t xml:space="preserve"> </w:t>
      </w:r>
      <w:r w:rsidR="00466BB5" w:rsidRPr="00E27EC3">
        <w:rPr>
          <w:rFonts w:ascii="Garamond" w:hAnsi="Garamond"/>
          <w:color w:val="FFD500"/>
          <w:sz w:val="24"/>
          <w:szCs w:val="24"/>
        </w:rPr>
        <w:t>St. Detroit, MI, 48208</w:t>
      </w:r>
    </w:p>
    <w:p w14:paraId="54B04366" w14:textId="25A0D1A8" w:rsidR="00E76E38" w:rsidRPr="007D5D6B" w:rsidRDefault="00F80E8B" w:rsidP="007D5D6B">
      <w:pPr>
        <w:shd w:val="clear" w:color="auto" w:fill="666666"/>
        <w:tabs>
          <w:tab w:val="right" w:pos="10080"/>
        </w:tabs>
        <w:spacing w:after="240" w:line="240" w:lineRule="auto"/>
        <w:jc w:val="center"/>
        <w:outlineLvl w:val="0"/>
        <w:rPr>
          <w:rFonts w:ascii="Garamond" w:hAnsi="Garamond"/>
          <w:color w:val="FFD500"/>
          <w:sz w:val="24"/>
          <w:szCs w:val="24"/>
        </w:rPr>
      </w:pPr>
      <w:r w:rsidRPr="00E27EC3">
        <w:rPr>
          <w:rFonts w:ascii="Garamond" w:hAnsi="Garamond"/>
          <w:color w:val="FFD500"/>
          <w:sz w:val="24"/>
          <w:szCs w:val="24"/>
        </w:rPr>
        <w:t>Parkergriffith0@gmail.com</w:t>
      </w:r>
      <w:r w:rsidR="3C35B13E" w:rsidRPr="00E27EC3">
        <w:rPr>
          <w:rFonts w:ascii="Garamond" w:hAnsi="Garamond"/>
          <w:color w:val="FFD500"/>
          <w:sz w:val="24"/>
          <w:szCs w:val="24"/>
        </w:rPr>
        <w:t>; (734)-985-5146</w:t>
      </w:r>
    </w:p>
    <w:p w14:paraId="1139D35B" w14:textId="13E9E882" w:rsidR="0062120A" w:rsidRPr="00C30658" w:rsidRDefault="1F3FD615" w:rsidP="007D5D6B">
      <w:pPr>
        <w:tabs>
          <w:tab w:val="right" w:pos="10080"/>
        </w:tabs>
        <w:spacing w:after="0" w:line="240" w:lineRule="auto"/>
        <w:rPr>
          <w:rFonts w:ascii="Garamond" w:hAnsi="Garamond"/>
          <w:b/>
          <w:bCs/>
          <w:color w:val="000000" w:themeColor="text1"/>
          <w:sz w:val="28"/>
          <w:szCs w:val="28"/>
          <w:u w:val="thick" w:color="FFD500"/>
        </w:rPr>
      </w:pPr>
      <w:r w:rsidRPr="00C30658">
        <w:rPr>
          <w:rFonts w:ascii="Garamond" w:hAnsi="Garamond"/>
          <w:b/>
          <w:bCs/>
          <w:color w:val="000000" w:themeColor="text1"/>
          <w:sz w:val="28"/>
          <w:szCs w:val="28"/>
          <w:u w:val="thick" w:color="FFD500"/>
        </w:rPr>
        <w:t>Ex</w:t>
      </w:r>
      <w:r w:rsidR="00E76E38">
        <w:rPr>
          <w:rFonts w:ascii="Garamond" w:hAnsi="Garamond"/>
          <w:b/>
          <w:bCs/>
          <w:color w:val="000000" w:themeColor="text1"/>
          <w:sz w:val="28"/>
          <w:szCs w:val="28"/>
          <w:u w:val="thick" w:color="FFD500"/>
        </w:rPr>
        <w:t>p</w:t>
      </w:r>
      <w:r w:rsidRPr="00C30658">
        <w:rPr>
          <w:rFonts w:ascii="Garamond" w:hAnsi="Garamond"/>
          <w:b/>
          <w:bCs/>
          <w:color w:val="000000" w:themeColor="text1"/>
          <w:sz w:val="28"/>
          <w:szCs w:val="28"/>
          <w:u w:val="thick" w:color="FFD500"/>
        </w:rPr>
        <w:t>erience</w:t>
      </w:r>
      <w:r w:rsidR="00C30658" w:rsidRPr="00C30658">
        <w:rPr>
          <w:rFonts w:ascii="Garamond" w:hAnsi="Garamond"/>
          <w:b/>
          <w:bCs/>
          <w:color w:val="000000" w:themeColor="text1"/>
          <w:sz w:val="28"/>
          <w:szCs w:val="28"/>
          <w:u w:val="thick" w:color="FFD500"/>
        </w:rPr>
        <w:tab/>
      </w:r>
    </w:p>
    <w:p w14:paraId="3E91791A" w14:textId="6B2CD7E3" w:rsidR="00B848A2" w:rsidRPr="00C30658" w:rsidRDefault="00B848A2" w:rsidP="007D5D6B">
      <w:pPr>
        <w:tabs>
          <w:tab w:val="right" w:pos="10080"/>
        </w:tabs>
        <w:spacing w:after="0" w:line="240" w:lineRule="auto"/>
        <w:jc w:val="right"/>
        <w:rPr>
          <w:rFonts w:ascii="Garamond" w:hAnsi="Garamond"/>
          <w:color w:val="666666"/>
        </w:rPr>
      </w:pPr>
      <w:r w:rsidRPr="00C30658">
        <w:rPr>
          <w:rFonts w:ascii="Garamond" w:hAnsi="Garamond"/>
          <w:b/>
          <w:bCs/>
          <w:color w:val="000000" w:themeColor="text1"/>
          <w:sz w:val="24"/>
          <w:szCs w:val="24"/>
        </w:rPr>
        <w:t>Detroit City Council</w:t>
      </w:r>
      <w:r w:rsidR="00842755">
        <w:rPr>
          <w:rFonts w:ascii="Garamond" w:hAnsi="Garamond"/>
          <w:b/>
          <w:bCs/>
          <w:color w:val="000000" w:themeColor="text1"/>
          <w:sz w:val="24"/>
          <w:szCs w:val="24"/>
        </w:rPr>
        <w:tab/>
      </w:r>
      <w:r w:rsidRPr="00C30658">
        <w:rPr>
          <w:rFonts w:ascii="Garamond" w:hAnsi="Garamond"/>
          <w:color w:val="666666"/>
        </w:rPr>
        <w:t>Detroit, MI</w:t>
      </w:r>
    </w:p>
    <w:p w14:paraId="6DDFBBC6" w14:textId="13E6B43F" w:rsidR="00B848A2" w:rsidRPr="006901AC" w:rsidRDefault="00B848A2" w:rsidP="007D5D6B">
      <w:pPr>
        <w:tabs>
          <w:tab w:val="right" w:pos="10080"/>
        </w:tabs>
        <w:spacing w:after="0" w:line="240" w:lineRule="auto"/>
        <w:rPr>
          <w:rFonts w:ascii="Garamond" w:hAnsi="Garamond"/>
          <w:color w:val="666666"/>
        </w:rPr>
      </w:pPr>
      <w:r w:rsidRPr="006901AC">
        <w:rPr>
          <w:rFonts w:ascii="Garamond" w:hAnsi="Garamond"/>
          <w:i/>
          <w:iCs/>
          <w:color w:val="666666"/>
          <w:sz w:val="24"/>
          <w:szCs w:val="24"/>
        </w:rPr>
        <w:t>District 4 Policy Analys</w:t>
      </w:r>
      <w:r w:rsidR="00842755">
        <w:rPr>
          <w:rFonts w:ascii="Garamond" w:hAnsi="Garamond"/>
          <w:i/>
          <w:iCs/>
          <w:color w:val="666666"/>
          <w:sz w:val="24"/>
          <w:szCs w:val="24"/>
        </w:rPr>
        <w:t>t</w:t>
      </w:r>
      <w:r w:rsidR="00842755">
        <w:rPr>
          <w:rFonts w:ascii="Garamond" w:hAnsi="Garamond"/>
          <w:i/>
          <w:iCs/>
          <w:color w:val="666666"/>
          <w:sz w:val="24"/>
          <w:szCs w:val="24"/>
        </w:rPr>
        <w:tab/>
      </w:r>
      <w:r w:rsidRPr="006901AC">
        <w:rPr>
          <w:rFonts w:ascii="Garamond" w:hAnsi="Garamond"/>
          <w:color w:val="666666"/>
        </w:rPr>
        <w:t>Sep. 2023 – Present</w:t>
      </w:r>
    </w:p>
    <w:p w14:paraId="0E998D2F" w14:textId="1F782EC8" w:rsidR="00040E52" w:rsidRPr="00040E52" w:rsidRDefault="003F485C" w:rsidP="007D5D6B">
      <w:pPr>
        <w:pStyle w:val="ListParagraph"/>
        <w:numPr>
          <w:ilvl w:val="0"/>
          <w:numId w:val="6"/>
        </w:numPr>
        <w:tabs>
          <w:tab w:val="right" w:pos="10080"/>
        </w:tabs>
        <w:spacing w:after="0" w:line="240" w:lineRule="auto"/>
        <w:ind w:left="90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 w:cs="Arial"/>
          <w:color w:val="000000" w:themeColor="text1"/>
          <w:sz w:val="24"/>
          <w:szCs w:val="24"/>
        </w:rPr>
        <w:t>Refined</w:t>
      </w:r>
      <w:r w:rsidR="00040E52" w:rsidRPr="00040E52">
        <w:rPr>
          <w:rFonts w:ascii="Garamond" w:hAnsi="Garamond" w:cs="Arial"/>
          <w:color w:val="000000" w:themeColor="text1"/>
          <w:sz w:val="24"/>
          <w:szCs w:val="24"/>
        </w:rPr>
        <w:t xml:space="preserve"> and established operational processes for the Policy Analyst role, improving existing procedures, training programs, and internal guidance</w:t>
      </w:r>
    </w:p>
    <w:p w14:paraId="00D1E47B" w14:textId="7E228D74" w:rsidR="00462497" w:rsidRPr="00CE38A9" w:rsidRDefault="00462497" w:rsidP="007D5D6B">
      <w:pPr>
        <w:pStyle w:val="ListParagraph"/>
        <w:numPr>
          <w:ilvl w:val="0"/>
          <w:numId w:val="6"/>
        </w:numPr>
        <w:tabs>
          <w:tab w:val="right" w:pos="10080"/>
        </w:tabs>
        <w:spacing w:after="0" w:line="240" w:lineRule="auto"/>
        <w:ind w:left="900"/>
        <w:rPr>
          <w:rFonts w:ascii="Garamond" w:hAnsi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>Tracked and analyzed the Detroit Police Department’s new facial recognition policy, focusing on ethical implications and community impact</w:t>
      </w:r>
    </w:p>
    <w:p w14:paraId="72316887" w14:textId="77777777" w:rsidR="00F36FD4" w:rsidRPr="00F36FD4" w:rsidRDefault="00B848A2" w:rsidP="007D5D6B">
      <w:pPr>
        <w:pStyle w:val="ListParagraph"/>
        <w:numPr>
          <w:ilvl w:val="0"/>
          <w:numId w:val="6"/>
        </w:numPr>
        <w:tabs>
          <w:tab w:val="right" w:pos="10080"/>
        </w:tabs>
        <w:spacing w:after="120" w:line="240" w:lineRule="auto"/>
        <w:ind w:left="907"/>
        <w:rPr>
          <w:rFonts w:ascii="Garamond" w:hAnsi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 xml:space="preserve">Prepare </w:t>
      </w:r>
      <w:r w:rsidR="0052332B" w:rsidRPr="00CE38A9">
        <w:rPr>
          <w:rFonts w:ascii="Garamond" w:hAnsi="Garamond"/>
          <w:color w:val="000000" w:themeColor="text1"/>
          <w:sz w:val="24"/>
          <w:szCs w:val="24"/>
        </w:rPr>
        <w:t>Councilmember</w:t>
      </w:r>
      <w:r w:rsidR="00371F29" w:rsidRPr="00CE38A9">
        <w:rPr>
          <w:rFonts w:ascii="Garamond" w:hAnsi="Garamond"/>
          <w:color w:val="000000" w:themeColor="text1"/>
          <w:sz w:val="24"/>
          <w:szCs w:val="24"/>
        </w:rPr>
        <w:t xml:space="preserve"> for standing and formal committees </w:t>
      </w:r>
      <w:r w:rsidR="00371F29" w:rsidRPr="00CE38A9">
        <w:rPr>
          <w:rFonts w:ascii="Garamond" w:hAnsi="Garamond" w:cs="Arial"/>
          <w:color w:val="000000" w:themeColor="text1"/>
          <w:sz w:val="24"/>
          <w:szCs w:val="24"/>
        </w:rPr>
        <w:t>by reviewing and summarizing legal reports, ordinances, memos, and more to provide comprehensive summaries and recommendations</w:t>
      </w:r>
    </w:p>
    <w:p w14:paraId="34068BC4" w14:textId="26E3392E" w:rsidR="00E27E34" w:rsidRPr="00F36FD4" w:rsidRDefault="00E27E34" w:rsidP="007D5D6B">
      <w:pPr>
        <w:tabs>
          <w:tab w:val="right" w:pos="10080"/>
        </w:tabs>
        <w:spacing w:after="0" w:line="240" w:lineRule="auto"/>
        <w:jc w:val="right"/>
        <w:rPr>
          <w:rFonts w:ascii="Garamond" w:hAnsi="Garamond"/>
          <w:color w:val="000000" w:themeColor="text1"/>
          <w:sz w:val="24"/>
          <w:szCs w:val="24"/>
        </w:rPr>
      </w:pPr>
      <w:r w:rsidRPr="00F36FD4">
        <w:rPr>
          <w:rFonts w:ascii="Garamond" w:hAnsi="Garamond"/>
          <w:b/>
          <w:bCs/>
          <w:color w:val="000000" w:themeColor="text1"/>
          <w:sz w:val="24"/>
          <w:szCs w:val="24"/>
        </w:rPr>
        <w:t>Economic Justice Alliance of Michigan</w:t>
      </w:r>
      <w:r w:rsidR="00A75174">
        <w:rPr>
          <w:rFonts w:ascii="Garamond" w:hAnsi="Garamond"/>
          <w:b/>
          <w:bCs/>
          <w:color w:val="000000" w:themeColor="text1"/>
          <w:sz w:val="24"/>
          <w:szCs w:val="24"/>
        </w:rPr>
        <w:tab/>
      </w:r>
      <w:r w:rsidRPr="00F36FD4">
        <w:rPr>
          <w:rFonts w:ascii="Garamond" w:hAnsi="Garamond"/>
          <w:color w:val="666666"/>
        </w:rPr>
        <w:t>Detroit, MI</w:t>
      </w:r>
    </w:p>
    <w:p w14:paraId="29CCE1FE" w14:textId="1CFE1BF2" w:rsidR="00E27E34" w:rsidRPr="00B177CD" w:rsidRDefault="00E27E34" w:rsidP="007D5D6B">
      <w:pPr>
        <w:tabs>
          <w:tab w:val="right" w:pos="10080"/>
        </w:tabs>
        <w:spacing w:after="0" w:line="240" w:lineRule="auto"/>
        <w:ind w:right="115"/>
        <w:jc w:val="right"/>
        <w:rPr>
          <w:rFonts w:ascii="Garamond" w:hAnsi="Garamond"/>
          <w:color w:val="666666"/>
        </w:rPr>
      </w:pPr>
      <w:r w:rsidRPr="00B177CD">
        <w:rPr>
          <w:rFonts w:ascii="Garamond" w:hAnsi="Garamond"/>
          <w:i/>
          <w:iCs/>
          <w:color w:val="666666"/>
          <w:sz w:val="24"/>
          <w:szCs w:val="24"/>
        </w:rPr>
        <w:t>Fello</w:t>
      </w:r>
      <w:r w:rsidR="00C9257A">
        <w:rPr>
          <w:rFonts w:ascii="Garamond" w:hAnsi="Garamond"/>
          <w:i/>
          <w:iCs/>
          <w:color w:val="666666"/>
          <w:sz w:val="24"/>
          <w:szCs w:val="24"/>
        </w:rPr>
        <w:t>w</w:t>
      </w:r>
      <w:r w:rsidR="00C9257A">
        <w:rPr>
          <w:rFonts w:ascii="Garamond" w:hAnsi="Garamond"/>
          <w:i/>
          <w:iCs/>
          <w:color w:val="666666"/>
          <w:sz w:val="24"/>
          <w:szCs w:val="24"/>
        </w:rPr>
        <w:tab/>
      </w:r>
      <w:r w:rsidRPr="00B177CD">
        <w:rPr>
          <w:rFonts w:ascii="Garamond" w:hAnsi="Garamond"/>
          <w:color w:val="666666"/>
        </w:rPr>
        <w:t>Mar</w:t>
      </w:r>
      <w:r w:rsidR="001E51E7" w:rsidRPr="00B177CD">
        <w:rPr>
          <w:rFonts w:ascii="Garamond" w:hAnsi="Garamond"/>
          <w:color w:val="666666"/>
        </w:rPr>
        <w:t xml:space="preserve">. </w:t>
      </w:r>
      <w:r w:rsidRPr="00B177CD">
        <w:rPr>
          <w:rFonts w:ascii="Garamond" w:hAnsi="Garamond"/>
          <w:color w:val="666666"/>
        </w:rPr>
        <w:t>202</w:t>
      </w:r>
      <w:r w:rsidR="007D1B55" w:rsidRPr="00B177CD">
        <w:rPr>
          <w:rFonts w:ascii="Garamond" w:hAnsi="Garamond"/>
          <w:color w:val="666666"/>
        </w:rPr>
        <w:t>3</w:t>
      </w:r>
      <w:r w:rsidRPr="00B177CD">
        <w:rPr>
          <w:rFonts w:ascii="Garamond" w:hAnsi="Garamond"/>
          <w:color w:val="666666"/>
        </w:rPr>
        <w:t xml:space="preserve"> – </w:t>
      </w:r>
      <w:r w:rsidR="001E51E7" w:rsidRPr="00B177CD">
        <w:rPr>
          <w:rFonts w:ascii="Garamond" w:hAnsi="Garamond"/>
          <w:color w:val="666666"/>
        </w:rPr>
        <w:t>Dec. 202</w:t>
      </w:r>
      <w:r w:rsidR="007D1B55" w:rsidRPr="00B177CD">
        <w:rPr>
          <w:rFonts w:ascii="Garamond" w:hAnsi="Garamond"/>
          <w:color w:val="666666"/>
        </w:rPr>
        <w:t>3</w:t>
      </w:r>
    </w:p>
    <w:p w14:paraId="71C19B40" w14:textId="48AEEAEA" w:rsidR="00E27E34" w:rsidRPr="00CE38A9" w:rsidRDefault="00FB492A" w:rsidP="007D5D6B">
      <w:pPr>
        <w:pStyle w:val="ListParagraph"/>
        <w:numPr>
          <w:ilvl w:val="0"/>
          <w:numId w:val="6"/>
        </w:numPr>
        <w:tabs>
          <w:tab w:val="right" w:pos="10080"/>
        </w:tabs>
        <w:spacing w:after="0" w:line="240" w:lineRule="auto"/>
        <w:ind w:left="900"/>
        <w:rPr>
          <w:rFonts w:ascii="Garamond" w:hAnsi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>Nine-month program designed to develop civic engagement and leadership skills to create community power and advance change</w:t>
      </w:r>
    </w:p>
    <w:p w14:paraId="3F7C1EBB" w14:textId="27F83F29" w:rsidR="008C08DA" w:rsidRPr="00CE38A9" w:rsidRDefault="00371F29" w:rsidP="007D5D6B">
      <w:pPr>
        <w:pStyle w:val="ListParagraph"/>
        <w:numPr>
          <w:ilvl w:val="0"/>
          <w:numId w:val="6"/>
        </w:numPr>
        <w:tabs>
          <w:tab w:val="right" w:pos="10080"/>
        </w:tabs>
        <w:spacing w:after="0" w:line="240" w:lineRule="auto"/>
        <w:ind w:left="900"/>
        <w:rPr>
          <w:rFonts w:ascii="Garamond" w:hAnsi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 xml:space="preserve">Performed </w:t>
      </w:r>
      <w:r w:rsidR="008C08DA" w:rsidRPr="00CE38A9">
        <w:rPr>
          <w:rFonts w:ascii="Garamond" w:hAnsi="Garamond"/>
          <w:color w:val="000000" w:themeColor="text1"/>
          <w:sz w:val="24"/>
          <w:szCs w:val="24"/>
        </w:rPr>
        <w:t xml:space="preserve">a </w:t>
      </w:r>
      <w:r w:rsidR="00E01E0B" w:rsidRPr="00CE38A9">
        <w:rPr>
          <w:rFonts w:ascii="Garamond" w:hAnsi="Garamond"/>
          <w:color w:val="000000" w:themeColor="text1"/>
          <w:sz w:val="24"/>
          <w:szCs w:val="24"/>
        </w:rPr>
        <w:t>25-hour</w:t>
      </w:r>
      <w:r w:rsidR="008C08DA" w:rsidRPr="00CE38A9">
        <w:rPr>
          <w:rFonts w:ascii="Garamond" w:hAnsi="Garamond"/>
          <w:color w:val="000000" w:themeColor="text1"/>
          <w:sz w:val="24"/>
          <w:szCs w:val="24"/>
        </w:rPr>
        <w:t xml:space="preserve"> practicum for</w:t>
      </w:r>
      <w:r w:rsidR="00E01E0B" w:rsidRPr="00CE38A9">
        <w:rPr>
          <w:rFonts w:ascii="Garamond" w:hAnsi="Garamond"/>
          <w:color w:val="000000" w:themeColor="text1"/>
          <w:sz w:val="24"/>
          <w:szCs w:val="24"/>
        </w:rPr>
        <w:t xml:space="preserve"> the Center for Community Based Enterprise, an organization that develops worker-based cooperatives in Michigan</w:t>
      </w:r>
    </w:p>
    <w:p w14:paraId="6F101D18" w14:textId="4DC46CF6" w:rsidR="00AB1B70" w:rsidRPr="00CE38A9" w:rsidRDefault="00F16524" w:rsidP="007D5D6B">
      <w:pPr>
        <w:pStyle w:val="ListParagraph"/>
        <w:numPr>
          <w:ilvl w:val="0"/>
          <w:numId w:val="6"/>
        </w:numPr>
        <w:tabs>
          <w:tab w:val="right" w:pos="10080"/>
        </w:tabs>
        <w:spacing w:after="120" w:line="240" w:lineRule="auto"/>
        <w:ind w:left="907"/>
        <w:rPr>
          <w:rFonts w:ascii="Garamond" w:hAnsi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>Participate in</w:t>
      </w:r>
      <w:r w:rsidR="00E01E0B" w:rsidRPr="00CE38A9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8C08DA" w:rsidRPr="00CE38A9">
        <w:rPr>
          <w:rFonts w:ascii="Garamond" w:hAnsi="Garamond"/>
          <w:color w:val="000000" w:themeColor="text1"/>
          <w:sz w:val="24"/>
          <w:szCs w:val="24"/>
        </w:rPr>
        <w:t>field learning opportunities across Michigan</w:t>
      </w:r>
      <w:r w:rsidR="002157E5" w:rsidRPr="00CE38A9">
        <w:rPr>
          <w:rFonts w:ascii="Garamond" w:hAnsi="Garamond"/>
          <w:color w:val="000000" w:themeColor="text1"/>
          <w:sz w:val="24"/>
          <w:szCs w:val="24"/>
        </w:rPr>
        <w:t xml:space="preserve"> to learn about economic issues through presentations and meetings with community leaders</w:t>
      </w:r>
    </w:p>
    <w:p w14:paraId="44312F76" w14:textId="4645B2B0" w:rsidR="00E77AED" w:rsidRPr="00B177CD" w:rsidRDefault="00E77AED" w:rsidP="007D5D6B">
      <w:pPr>
        <w:tabs>
          <w:tab w:val="right" w:pos="10080"/>
        </w:tabs>
        <w:spacing w:after="0" w:line="240" w:lineRule="auto"/>
        <w:rPr>
          <w:rFonts w:ascii="Garamond" w:hAnsi="Garamond"/>
          <w:color w:val="666666"/>
        </w:rPr>
      </w:pPr>
      <w:r w:rsidRPr="00CE38A9">
        <w:rPr>
          <w:rFonts w:ascii="Garamond" w:hAnsi="Garamond"/>
          <w:b/>
          <w:bCs/>
          <w:color w:val="000000" w:themeColor="text1"/>
          <w:sz w:val="24"/>
          <w:szCs w:val="24"/>
        </w:rPr>
        <w:t>Local Initiatives Support Corporation Detroit</w:t>
      </w:r>
      <w:r w:rsidR="00C00D63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</w:t>
      </w:r>
      <w:r w:rsidR="00E81C64" w:rsidRPr="00CE38A9">
        <w:rPr>
          <w:rFonts w:ascii="Garamond" w:hAnsi="Garamond"/>
          <w:color w:val="000000" w:themeColor="text1"/>
          <w:sz w:val="24"/>
          <w:szCs w:val="24"/>
        </w:rPr>
        <w:t>(LISC)</w:t>
      </w:r>
      <w:r w:rsidR="00842755">
        <w:rPr>
          <w:rFonts w:ascii="Garamond" w:hAnsi="Garamond"/>
          <w:color w:val="000000" w:themeColor="text1"/>
          <w:sz w:val="24"/>
          <w:szCs w:val="24"/>
        </w:rPr>
        <w:tab/>
      </w:r>
      <w:r w:rsidRPr="00B177CD">
        <w:rPr>
          <w:rFonts w:ascii="Garamond" w:hAnsi="Garamond"/>
          <w:color w:val="666666"/>
        </w:rPr>
        <w:t>Detroit, MI</w:t>
      </w:r>
    </w:p>
    <w:p w14:paraId="06BEC1AE" w14:textId="4A63BA51" w:rsidR="00E77AED" w:rsidRPr="00B177CD" w:rsidRDefault="00E77AED" w:rsidP="007D5D6B">
      <w:pPr>
        <w:tabs>
          <w:tab w:val="right" w:pos="10080"/>
        </w:tabs>
        <w:spacing w:after="0" w:line="240" w:lineRule="auto"/>
        <w:rPr>
          <w:rFonts w:ascii="Garamond" w:hAnsi="Garamond"/>
          <w:color w:val="666666"/>
        </w:rPr>
      </w:pPr>
      <w:r w:rsidRPr="00B177CD">
        <w:rPr>
          <w:rFonts w:ascii="Garamond" w:hAnsi="Garamond"/>
          <w:i/>
          <w:iCs/>
          <w:color w:val="666666"/>
          <w:sz w:val="24"/>
          <w:szCs w:val="24"/>
        </w:rPr>
        <w:t>Intern</w:t>
      </w:r>
      <w:r w:rsidR="00842755">
        <w:rPr>
          <w:rFonts w:ascii="Garamond" w:hAnsi="Garamond"/>
          <w:i/>
          <w:iCs/>
          <w:color w:val="666666"/>
          <w:sz w:val="24"/>
          <w:szCs w:val="24"/>
        </w:rPr>
        <w:tab/>
      </w:r>
      <w:r w:rsidRPr="00842755">
        <w:rPr>
          <w:rFonts w:ascii="Garamond" w:hAnsi="Garamond"/>
          <w:color w:val="666666"/>
        </w:rPr>
        <w:t>O</w:t>
      </w:r>
      <w:r w:rsidRPr="00B177CD">
        <w:rPr>
          <w:rFonts w:ascii="Garamond" w:hAnsi="Garamond"/>
          <w:color w:val="666666"/>
        </w:rPr>
        <w:t xml:space="preserve">ct. 2022 – </w:t>
      </w:r>
      <w:r w:rsidR="0096392B" w:rsidRPr="00B177CD">
        <w:rPr>
          <w:rFonts w:ascii="Garamond" w:hAnsi="Garamond"/>
          <w:color w:val="666666"/>
        </w:rPr>
        <w:t>Jun</w:t>
      </w:r>
      <w:r w:rsidR="00B04A2C" w:rsidRPr="00B177CD">
        <w:rPr>
          <w:rFonts w:ascii="Garamond" w:hAnsi="Garamond"/>
          <w:color w:val="666666"/>
        </w:rPr>
        <w:t>.</w:t>
      </w:r>
      <w:r w:rsidR="0096392B" w:rsidRPr="00B177CD">
        <w:rPr>
          <w:rFonts w:ascii="Garamond" w:hAnsi="Garamond"/>
          <w:color w:val="666666"/>
        </w:rPr>
        <w:t xml:space="preserve"> 2023</w:t>
      </w:r>
    </w:p>
    <w:p w14:paraId="56D4504E" w14:textId="0872D518" w:rsidR="00E77AED" w:rsidRPr="00CE38A9" w:rsidRDefault="00E77AED" w:rsidP="007D5D6B">
      <w:pPr>
        <w:pStyle w:val="ListParagraph"/>
        <w:numPr>
          <w:ilvl w:val="0"/>
          <w:numId w:val="6"/>
        </w:numPr>
        <w:tabs>
          <w:tab w:val="right" w:pos="10080"/>
        </w:tabs>
        <w:spacing w:after="0" w:line="240" w:lineRule="auto"/>
        <w:ind w:left="900"/>
        <w:rPr>
          <w:rFonts w:ascii="Garamond" w:hAnsi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>Perform</w:t>
      </w:r>
      <w:r w:rsidR="00480375" w:rsidRPr="00CE38A9">
        <w:rPr>
          <w:rFonts w:ascii="Garamond" w:hAnsi="Garamond"/>
          <w:color w:val="000000" w:themeColor="text1"/>
          <w:sz w:val="24"/>
          <w:szCs w:val="24"/>
        </w:rPr>
        <w:t xml:space="preserve">ed </w:t>
      </w:r>
      <w:r w:rsidRPr="00CE38A9">
        <w:rPr>
          <w:rFonts w:ascii="Garamond" w:hAnsi="Garamond"/>
          <w:color w:val="000000" w:themeColor="text1"/>
          <w:sz w:val="24"/>
          <w:szCs w:val="24"/>
        </w:rPr>
        <w:t xml:space="preserve">research for LISC Detroit’s </w:t>
      </w:r>
      <w:r w:rsidR="00663D48" w:rsidRPr="00CE38A9">
        <w:rPr>
          <w:rFonts w:ascii="Garamond" w:hAnsi="Garamond"/>
          <w:color w:val="000000" w:themeColor="text1"/>
          <w:sz w:val="24"/>
          <w:szCs w:val="24"/>
        </w:rPr>
        <w:t>E</w:t>
      </w:r>
      <w:r w:rsidRPr="00CE38A9">
        <w:rPr>
          <w:rFonts w:ascii="Garamond" w:hAnsi="Garamond"/>
          <w:color w:val="000000" w:themeColor="text1"/>
          <w:sz w:val="24"/>
          <w:szCs w:val="24"/>
        </w:rPr>
        <w:t xml:space="preserve">conomic </w:t>
      </w:r>
      <w:r w:rsidR="00663D48" w:rsidRPr="00CE38A9">
        <w:rPr>
          <w:rFonts w:ascii="Garamond" w:hAnsi="Garamond"/>
          <w:color w:val="000000" w:themeColor="text1"/>
          <w:sz w:val="24"/>
          <w:szCs w:val="24"/>
        </w:rPr>
        <w:t>D</w:t>
      </w:r>
      <w:r w:rsidRPr="00CE38A9">
        <w:rPr>
          <w:rFonts w:ascii="Garamond" w:hAnsi="Garamond"/>
          <w:color w:val="000000" w:themeColor="text1"/>
          <w:sz w:val="24"/>
          <w:szCs w:val="24"/>
        </w:rPr>
        <w:t xml:space="preserve">evelopment and </w:t>
      </w:r>
      <w:r w:rsidR="00663D48" w:rsidRPr="00CE38A9">
        <w:rPr>
          <w:rFonts w:ascii="Garamond" w:hAnsi="Garamond"/>
          <w:color w:val="000000" w:themeColor="text1"/>
          <w:sz w:val="24"/>
          <w:szCs w:val="24"/>
        </w:rPr>
        <w:t>H</w:t>
      </w:r>
      <w:r w:rsidRPr="00CE38A9">
        <w:rPr>
          <w:rFonts w:ascii="Garamond" w:hAnsi="Garamond"/>
          <w:color w:val="000000" w:themeColor="text1"/>
          <w:sz w:val="24"/>
          <w:szCs w:val="24"/>
        </w:rPr>
        <w:t>ousing teams</w:t>
      </w:r>
      <w:r w:rsidR="002C62D2" w:rsidRPr="00CE38A9">
        <w:rPr>
          <w:rFonts w:ascii="Garamond" w:hAnsi="Garamond"/>
          <w:color w:val="000000" w:themeColor="text1"/>
          <w:sz w:val="24"/>
          <w:szCs w:val="24"/>
        </w:rPr>
        <w:t>, including analysis and recommendations for the Small Business Lending and Detroit Housing for Future Fund</w:t>
      </w:r>
    </w:p>
    <w:p w14:paraId="715BE355" w14:textId="04F59CFC" w:rsidR="001F31DD" w:rsidRPr="00CE38A9" w:rsidRDefault="001F31DD" w:rsidP="007D5D6B">
      <w:pPr>
        <w:pStyle w:val="ListParagraph"/>
        <w:numPr>
          <w:ilvl w:val="0"/>
          <w:numId w:val="6"/>
        </w:numPr>
        <w:tabs>
          <w:tab w:val="right" w:pos="10080"/>
        </w:tabs>
        <w:spacing w:after="0" w:line="240" w:lineRule="auto"/>
        <w:ind w:left="900"/>
        <w:rPr>
          <w:rFonts w:ascii="Garamond" w:hAnsi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 xml:space="preserve">Developed presentation for LISC staff to improve understanding of community land trusts </w:t>
      </w:r>
    </w:p>
    <w:p w14:paraId="49B8679A" w14:textId="28D3FBE0" w:rsidR="007D04F1" w:rsidRPr="00CE38A9" w:rsidRDefault="002926E8" w:rsidP="007D5D6B">
      <w:pPr>
        <w:pStyle w:val="ListParagraph"/>
        <w:numPr>
          <w:ilvl w:val="0"/>
          <w:numId w:val="6"/>
        </w:numPr>
        <w:tabs>
          <w:tab w:val="right" w:pos="10080"/>
        </w:tabs>
        <w:spacing w:after="120" w:line="240" w:lineRule="auto"/>
        <w:ind w:left="907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Developed</w:t>
      </w:r>
      <w:r w:rsidR="0064428B" w:rsidRPr="00CE38A9">
        <w:rPr>
          <w:rFonts w:ascii="Garamond" w:hAnsi="Garamond"/>
          <w:color w:val="000000" w:themeColor="text1"/>
          <w:sz w:val="24"/>
          <w:szCs w:val="24"/>
        </w:rPr>
        <w:t xml:space="preserve"> LISC Detroit’s</w:t>
      </w:r>
      <w:r w:rsidR="007D04F1" w:rsidRPr="00CE38A9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B238A4" w:rsidRPr="00CE38A9">
        <w:rPr>
          <w:rFonts w:ascii="Garamond" w:hAnsi="Garamond"/>
          <w:color w:val="000000" w:themeColor="text1"/>
          <w:sz w:val="24"/>
          <w:szCs w:val="24"/>
        </w:rPr>
        <w:t>three</w:t>
      </w:r>
      <w:r w:rsidR="007D04F1" w:rsidRPr="00CE38A9">
        <w:rPr>
          <w:rFonts w:ascii="Garamond" w:hAnsi="Garamond"/>
          <w:color w:val="000000" w:themeColor="text1"/>
          <w:sz w:val="24"/>
          <w:szCs w:val="24"/>
        </w:rPr>
        <w:t xml:space="preserve">-year </w:t>
      </w:r>
      <w:r w:rsidR="005F40D5" w:rsidRPr="00CE38A9">
        <w:rPr>
          <w:rFonts w:ascii="Garamond" w:hAnsi="Garamond"/>
          <w:color w:val="000000" w:themeColor="text1"/>
          <w:sz w:val="24"/>
          <w:szCs w:val="24"/>
        </w:rPr>
        <w:t xml:space="preserve">strategic </w:t>
      </w:r>
      <w:r w:rsidR="007D04F1" w:rsidRPr="00CE38A9">
        <w:rPr>
          <w:rFonts w:ascii="Garamond" w:hAnsi="Garamond"/>
          <w:color w:val="000000" w:themeColor="text1"/>
          <w:sz w:val="24"/>
          <w:szCs w:val="24"/>
        </w:rPr>
        <w:t>plan</w:t>
      </w:r>
    </w:p>
    <w:p w14:paraId="5BD8BFE5" w14:textId="3F0F6F93" w:rsidR="0062120A" w:rsidRPr="00B177CD" w:rsidRDefault="5DF262A4" w:rsidP="007D5D6B">
      <w:pPr>
        <w:tabs>
          <w:tab w:val="right" w:pos="10080"/>
        </w:tabs>
        <w:spacing w:after="0" w:line="240" w:lineRule="auto"/>
        <w:rPr>
          <w:rFonts w:ascii="Garamond" w:hAnsi="Garamond"/>
          <w:color w:val="666666"/>
        </w:rPr>
      </w:pPr>
      <w:r w:rsidRPr="00CE38A9">
        <w:rPr>
          <w:rFonts w:ascii="Garamond" w:hAnsi="Garamond"/>
          <w:b/>
          <w:bCs/>
          <w:color w:val="000000" w:themeColor="text1"/>
          <w:sz w:val="24"/>
          <w:szCs w:val="24"/>
        </w:rPr>
        <w:t>National Council of Jewish Women MI</w:t>
      </w:r>
      <w:r w:rsidR="00842755">
        <w:rPr>
          <w:rFonts w:ascii="Garamond" w:hAnsi="Garamond"/>
          <w:b/>
          <w:bCs/>
          <w:color w:val="000000" w:themeColor="text1"/>
          <w:sz w:val="24"/>
          <w:szCs w:val="24"/>
        </w:rPr>
        <w:tab/>
      </w:r>
      <w:r w:rsidR="1F3FD615" w:rsidRPr="00B177CD">
        <w:rPr>
          <w:rFonts w:ascii="Garamond" w:hAnsi="Garamond"/>
          <w:color w:val="666666"/>
        </w:rPr>
        <w:t>Detroit, MI</w:t>
      </w:r>
    </w:p>
    <w:p w14:paraId="661AD900" w14:textId="4E383B82" w:rsidR="0062120A" w:rsidRPr="00B177CD" w:rsidRDefault="5DF262A4" w:rsidP="007D5D6B">
      <w:pPr>
        <w:tabs>
          <w:tab w:val="right" w:pos="10080"/>
        </w:tabs>
        <w:spacing w:after="0" w:line="240" w:lineRule="auto"/>
        <w:rPr>
          <w:rFonts w:ascii="Garamond" w:hAnsi="Garamond"/>
          <w:color w:val="666666"/>
        </w:rPr>
      </w:pPr>
      <w:r w:rsidRPr="00B177CD">
        <w:rPr>
          <w:rFonts w:ascii="Garamond" w:hAnsi="Garamond"/>
          <w:i/>
          <w:iCs/>
          <w:color w:val="666666"/>
          <w:sz w:val="24"/>
          <w:szCs w:val="24"/>
        </w:rPr>
        <w:t>Outreach Coordinator</w:t>
      </w:r>
      <w:r w:rsidR="00842755">
        <w:rPr>
          <w:rFonts w:ascii="Garamond" w:hAnsi="Garamond"/>
          <w:i/>
          <w:iCs/>
          <w:color w:val="666666"/>
          <w:sz w:val="24"/>
          <w:szCs w:val="24"/>
        </w:rPr>
        <w:tab/>
      </w:r>
      <w:r w:rsidR="1F3FD615" w:rsidRPr="00B177CD">
        <w:rPr>
          <w:rFonts w:ascii="Garamond" w:hAnsi="Garamond"/>
          <w:color w:val="666666"/>
        </w:rPr>
        <w:t>Feb. 202</w:t>
      </w:r>
      <w:r w:rsidR="008F75B2" w:rsidRPr="00B177CD">
        <w:rPr>
          <w:rFonts w:ascii="Garamond" w:hAnsi="Garamond"/>
          <w:color w:val="666666"/>
        </w:rPr>
        <w:t>2</w:t>
      </w:r>
      <w:r w:rsidR="1F3FD615" w:rsidRPr="00B177CD">
        <w:rPr>
          <w:rFonts w:ascii="Garamond" w:hAnsi="Garamond"/>
          <w:color w:val="666666"/>
        </w:rPr>
        <w:t xml:space="preserve"> – </w:t>
      </w:r>
      <w:r w:rsidR="008F75B2" w:rsidRPr="00B177CD">
        <w:rPr>
          <w:rFonts w:ascii="Garamond" w:hAnsi="Garamond"/>
          <w:color w:val="666666"/>
        </w:rPr>
        <w:t>Aug. 2022</w:t>
      </w:r>
    </w:p>
    <w:p w14:paraId="2160D0D8" w14:textId="5889E300" w:rsidR="00D95038" w:rsidRPr="00D95038" w:rsidRDefault="00D95038" w:rsidP="00D95038">
      <w:pPr>
        <w:pStyle w:val="ListParagraph"/>
        <w:numPr>
          <w:ilvl w:val="0"/>
          <w:numId w:val="6"/>
        </w:numPr>
        <w:tabs>
          <w:tab w:val="right" w:pos="10080"/>
        </w:tabs>
        <w:spacing w:after="120"/>
        <w:ind w:left="907"/>
        <w:rPr>
          <w:rFonts w:ascii="Garamond" w:hAnsi="Garamond"/>
          <w:color w:val="000000" w:themeColor="text1"/>
          <w:sz w:val="24"/>
          <w:szCs w:val="24"/>
        </w:rPr>
      </w:pPr>
      <w:r w:rsidRPr="00D95038">
        <w:rPr>
          <w:rFonts w:ascii="Garamond" w:hAnsi="Garamond"/>
          <w:color w:val="000000" w:themeColor="text1"/>
          <w:sz w:val="24"/>
          <w:szCs w:val="24"/>
        </w:rPr>
        <w:t>Managed communications with 36 partners, recruiting 10 new members for the Courts Matter Coalition</w:t>
      </w:r>
    </w:p>
    <w:p w14:paraId="39D1F5D1" w14:textId="1929F29E" w:rsidR="0062120A" w:rsidRPr="00B177CD" w:rsidRDefault="5DF262A4" w:rsidP="007D5D6B">
      <w:pPr>
        <w:tabs>
          <w:tab w:val="right" w:pos="10080"/>
        </w:tabs>
        <w:spacing w:after="0" w:line="240" w:lineRule="auto"/>
        <w:rPr>
          <w:rFonts w:ascii="Garamond" w:hAnsi="Garamond"/>
          <w:color w:val="666666"/>
        </w:rPr>
      </w:pPr>
      <w:r w:rsidRPr="00CE38A9">
        <w:rPr>
          <w:rFonts w:ascii="Garamond" w:hAnsi="Garamond"/>
          <w:b/>
          <w:bCs/>
          <w:color w:val="000000" w:themeColor="text1"/>
          <w:sz w:val="24"/>
          <w:szCs w:val="24"/>
        </w:rPr>
        <w:t>Wayne State University</w:t>
      </w:r>
      <w:r w:rsidR="00842755">
        <w:rPr>
          <w:rFonts w:ascii="Garamond" w:hAnsi="Garamond"/>
          <w:b/>
          <w:bCs/>
          <w:color w:val="000000" w:themeColor="text1"/>
          <w:sz w:val="24"/>
          <w:szCs w:val="24"/>
        </w:rPr>
        <w:tab/>
      </w:r>
      <w:r w:rsidR="1F3FD615" w:rsidRPr="00B177CD">
        <w:rPr>
          <w:rFonts w:ascii="Garamond" w:hAnsi="Garamond"/>
          <w:color w:val="666666"/>
        </w:rPr>
        <w:t>Detroit, MI</w:t>
      </w:r>
    </w:p>
    <w:p w14:paraId="32796C2F" w14:textId="794D6578" w:rsidR="5DF262A4" w:rsidRPr="00B177CD" w:rsidRDefault="5DF262A4" w:rsidP="007D5D6B">
      <w:pPr>
        <w:tabs>
          <w:tab w:val="right" w:pos="10080"/>
        </w:tabs>
        <w:spacing w:after="0" w:line="240" w:lineRule="auto"/>
        <w:rPr>
          <w:rFonts w:ascii="Garamond" w:hAnsi="Garamond"/>
          <w:color w:val="666666"/>
        </w:rPr>
      </w:pPr>
      <w:r w:rsidRPr="00B177CD">
        <w:rPr>
          <w:rFonts w:ascii="Garamond" w:hAnsi="Garamond"/>
          <w:i/>
          <w:iCs/>
          <w:color w:val="666666"/>
          <w:sz w:val="24"/>
          <w:szCs w:val="24"/>
        </w:rPr>
        <w:t>Senior Resident Advisor</w:t>
      </w:r>
      <w:r w:rsidR="00842755">
        <w:rPr>
          <w:rFonts w:ascii="Garamond" w:hAnsi="Garamond"/>
          <w:i/>
          <w:iCs/>
          <w:color w:val="666666"/>
          <w:sz w:val="24"/>
          <w:szCs w:val="24"/>
        </w:rPr>
        <w:tab/>
      </w:r>
      <w:r w:rsidRPr="00B177CD">
        <w:rPr>
          <w:rFonts w:ascii="Garamond" w:hAnsi="Garamond"/>
          <w:color w:val="666666"/>
        </w:rPr>
        <w:t xml:space="preserve">Aug. 2021 – </w:t>
      </w:r>
      <w:r w:rsidR="002F442C" w:rsidRPr="00B177CD">
        <w:rPr>
          <w:rFonts w:ascii="Garamond" w:hAnsi="Garamond"/>
          <w:color w:val="666666"/>
        </w:rPr>
        <w:t>May 2023</w:t>
      </w:r>
    </w:p>
    <w:p w14:paraId="6D355C5A" w14:textId="5DC9AF11" w:rsidR="5DF262A4" w:rsidRPr="00CE38A9" w:rsidRDefault="5DF262A4" w:rsidP="007D5D6B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ind w:left="900"/>
        <w:rPr>
          <w:rFonts w:ascii="Garamond" w:hAnsi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>Promoted</w:t>
      </w:r>
      <w:r w:rsidR="003269E9" w:rsidRPr="003269E9">
        <w:rPr>
          <w:rFonts w:ascii="Garamond" w:hAnsi="Garamond"/>
          <w:color w:val="000000" w:themeColor="text1"/>
          <w:sz w:val="24"/>
          <w:szCs w:val="24"/>
        </w:rPr>
        <w:t xml:space="preserve"> to Senior RA, earned Veteran of the Year for leadership, ran team meetings, and supported RA training and recruitment</w:t>
      </w:r>
    </w:p>
    <w:p w14:paraId="44268484" w14:textId="57FB80A7" w:rsidR="00DE68A6" w:rsidRPr="00B177CD" w:rsidRDefault="5DF262A4" w:rsidP="007D5D6B">
      <w:pPr>
        <w:tabs>
          <w:tab w:val="right" w:pos="10080"/>
        </w:tabs>
        <w:spacing w:after="0" w:line="240" w:lineRule="auto"/>
        <w:rPr>
          <w:rFonts w:ascii="Garamond" w:hAnsi="Garamond"/>
          <w:i/>
          <w:iCs/>
          <w:color w:val="666666"/>
        </w:rPr>
      </w:pPr>
      <w:r w:rsidRPr="00842755">
        <w:rPr>
          <w:rFonts w:ascii="Garamond" w:hAnsi="Garamond"/>
          <w:i/>
          <w:iCs/>
          <w:color w:val="666666"/>
          <w:sz w:val="24"/>
          <w:szCs w:val="24"/>
        </w:rPr>
        <w:t>R</w:t>
      </w:r>
      <w:r w:rsidRPr="00B177CD">
        <w:rPr>
          <w:rFonts w:ascii="Garamond" w:hAnsi="Garamond"/>
          <w:i/>
          <w:iCs/>
          <w:color w:val="666666"/>
          <w:sz w:val="24"/>
          <w:szCs w:val="24"/>
        </w:rPr>
        <w:t>esident Advisor</w:t>
      </w:r>
      <w:r w:rsidR="00842755">
        <w:rPr>
          <w:rFonts w:ascii="Garamond" w:hAnsi="Garamond"/>
          <w:i/>
          <w:iCs/>
          <w:color w:val="666666"/>
          <w:sz w:val="24"/>
          <w:szCs w:val="24"/>
        </w:rPr>
        <w:tab/>
      </w:r>
      <w:r w:rsidRPr="00B177CD">
        <w:rPr>
          <w:rFonts w:ascii="Garamond" w:hAnsi="Garamond"/>
          <w:color w:val="666666"/>
        </w:rPr>
        <w:t>Aug. 2020 –</w:t>
      </w:r>
      <w:r w:rsidR="00A87BED" w:rsidRPr="00B177CD">
        <w:rPr>
          <w:rFonts w:ascii="Garamond" w:hAnsi="Garamond"/>
          <w:color w:val="666666"/>
        </w:rPr>
        <w:t xml:space="preserve"> May</w:t>
      </w:r>
      <w:r w:rsidRPr="00B177CD">
        <w:rPr>
          <w:rFonts w:ascii="Garamond" w:hAnsi="Garamond"/>
          <w:color w:val="666666"/>
        </w:rPr>
        <w:t xml:space="preserve"> 202</w:t>
      </w:r>
      <w:r w:rsidR="00A87BED" w:rsidRPr="00B177CD">
        <w:rPr>
          <w:rFonts w:ascii="Garamond" w:hAnsi="Garamond"/>
          <w:color w:val="666666"/>
        </w:rPr>
        <w:t>3</w:t>
      </w:r>
    </w:p>
    <w:p w14:paraId="34BA7503" w14:textId="46574CED" w:rsidR="00DE68A6" w:rsidRPr="00CE38A9" w:rsidRDefault="005F2DC0" w:rsidP="007D5D6B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ind w:left="900"/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>Developed</w:t>
      </w:r>
      <w:r w:rsidR="5DF262A4" w:rsidRPr="00CE38A9">
        <w:rPr>
          <w:rFonts w:ascii="Garamond" w:hAnsi="Garamond"/>
          <w:color w:val="000000" w:themeColor="text1"/>
          <w:sz w:val="24"/>
          <w:szCs w:val="24"/>
        </w:rPr>
        <w:t xml:space="preserve"> and implement</w:t>
      </w:r>
      <w:r w:rsidR="00A87BED" w:rsidRPr="00CE38A9">
        <w:rPr>
          <w:rFonts w:ascii="Garamond" w:hAnsi="Garamond"/>
          <w:color w:val="000000" w:themeColor="text1"/>
          <w:sz w:val="24"/>
          <w:szCs w:val="24"/>
        </w:rPr>
        <w:t>ed</w:t>
      </w:r>
      <w:r w:rsidR="5DF262A4" w:rsidRPr="00CE38A9">
        <w:rPr>
          <w:rFonts w:ascii="Garamond" w:hAnsi="Garamond"/>
          <w:color w:val="000000" w:themeColor="text1"/>
          <w:sz w:val="24"/>
          <w:szCs w:val="24"/>
        </w:rPr>
        <w:t xml:space="preserve"> educational programming for on-campus residents, refe</w:t>
      </w:r>
      <w:r w:rsidR="00A87BED" w:rsidRPr="00CE38A9">
        <w:rPr>
          <w:rFonts w:ascii="Garamond" w:hAnsi="Garamond"/>
          <w:color w:val="000000" w:themeColor="text1"/>
          <w:sz w:val="24"/>
          <w:szCs w:val="24"/>
        </w:rPr>
        <w:t>r</w:t>
      </w:r>
      <w:r w:rsidR="5DF262A4" w:rsidRPr="00CE38A9">
        <w:rPr>
          <w:rFonts w:ascii="Garamond" w:hAnsi="Garamond"/>
          <w:color w:val="000000" w:themeColor="text1"/>
          <w:sz w:val="24"/>
          <w:szCs w:val="24"/>
        </w:rPr>
        <w:t>r</w:t>
      </w:r>
      <w:r w:rsidR="00A87BED" w:rsidRPr="00CE38A9">
        <w:rPr>
          <w:rFonts w:ascii="Garamond" w:hAnsi="Garamond"/>
          <w:color w:val="000000" w:themeColor="text1"/>
          <w:sz w:val="24"/>
          <w:szCs w:val="24"/>
        </w:rPr>
        <w:t>ed</w:t>
      </w:r>
      <w:r w:rsidR="5DF262A4" w:rsidRPr="00CE38A9">
        <w:rPr>
          <w:rFonts w:ascii="Garamond" w:hAnsi="Garamond"/>
          <w:color w:val="000000" w:themeColor="text1"/>
          <w:sz w:val="24"/>
          <w:szCs w:val="24"/>
        </w:rPr>
        <w:t xml:space="preserve"> residents to resources, and promote</w:t>
      </w:r>
      <w:r w:rsidR="00A87BED" w:rsidRPr="00CE38A9">
        <w:rPr>
          <w:rFonts w:ascii="Garamond" w:hAnsi="Garamond"/>
          <w:color w:val="000000" w:themeColor="text1"/>
          <w:sz w:val="24"/>
          <w:szCs w:val="24"/>
        </w:rPr>
        <w:t>d</w:t>
      </w:r>
      <w:r w:rsidR="5DF262A4" w:rsidRPr="00CE38A9">
        <w:rPr>
          <w:rFonts w:ascii="Garamond" w:hAnsi="Garamond"/>
          <w:color w:val="000000" w:themeColor="text1"/>
          <w:sz w:val="24"/>
          <w:szCs w:val="24"/>
        </w:rPr>
        <w:t xml:space="preserve"> resident success</w:t>
      </w:r>
      <w:r w:rsidR="00F54B74" w:rsidRPr="00CE38A9">
        <w:rPr>
          <w:rFonts w:ascii="Garamond" w:hAnsi="Garamond"/>
          <w:color w:val="000000" w:themeColor="text1"/>
          <w:sz w:val="24"/>
          <w:szCs w:val="24"/>
        </w:rPr>
        <w:t>, resulting in the highest attended programs during the 2021-2022 school year</w:t>
      </w:r>
    </w:p>
    <w:p w14:paraId="5E5CBB7A" w14:textId="6040EFF3" w:rsidR="005A58D1" w:rsidRPr="001F1EB2" w:rsidRDefault="5DF262A4" w:rsidP="005A58D1">
      <w:pPr>
        <w:pStyle w:val="ListParagraph"/>
        <w:numPr>
          <w:ilvl w:val="0"/>
          <w:numId w:val="5"/>
        </w:numPr>
        <w:tabs>
          <w:tab w:val="right" w:pos="10080"/>
        </w:tabs>
        <w:spacing w:after="240" w:line="240" w:lineRule="auto"/>
        <w:ind w:left="907"/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>Earned Rookie of the Year Award in winter 2021 for consistently contributing to RA team and connecting with residents on a personal level</w:t>
      </w:r>
    </w:p>
    <w:p w14:paraId="20DF672D" w14:textId="77777777" w:rsidR="001F1EB2" w:rsidRPr="001F1EB2" w:rsidRDefault="001F1EB2" w:rsidP="001F1EB2">
      <w:pPr>
        <w:tabs>
          <w:tab w:val="right" w:pos="10080"/>
        </w:tabs>
        <w:spacing w:after="240" w:line="240" w:lineRule="auto"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5C7D1E76" w14:textId="47068CFA" w:rsidR="00E76E38" w:rsidRPr="00E76E38" w:rsidRDefault="006D7CED" w:rsidP="007D5D6B">
      <w:pPr>
        <w:tabs>
          <w:tab w:val="right" w:pos="10080"/>
        </w:tabs>
        <w:spacing w:after="0" w:line="240" w:lineRule="auto"/>
        <w:outlineLvl w:val="0"/>
        <w:rPr>
          <w:rFonts w:ascii="Garamond" w:hAnsi="Garamond"/>
          <w:b/>
          <w:bCs/>
          <w:color w:val="000000" w:themeColor="text1"/>
          <w:sz w:val="28"/>
          <w:szCs w:val="28"/>
          <w:u w:val="thick" w:color="FFD500"/>
        </w:rPr>
      </w:pPr>
      <w:r w:rsidRPr="00E76E38">
        <w:rPr>
          <w:rFonts w:ascii="Garamond" w:hAnsi="Garamond"/>
          <w:b/>
          <w:bCs/>
          <w:color w:val="000000" w:themeColor="text1"/>
          <w:sz w:val="28"/>
          <w:szCs w:val="28"/>
          <w:u w:val="thick" w:color="FFD500"/>
        </w:rPr>
        <w:lastRenderedPageBreak/>
        <w:t>Skills</w:t>
      </w:r>
      <w:r w:rsidR="00E76E38" w:rsidRPr="00E76E38">
        <w:rPr>
          <w:rFonts w:ascii="Garamond" w:hAnsi="Garamond"/>
          <w:b/>
          <w:bCs/>
          <w:color w:val="000000" w:themeColor="text1"/>
          <w:sz w:val="28"/>
          <w:szCs w:val="28"/>
          <w:u w:val="thick" w:color="FFD500"/>
        </w:rPr>
        <w:tab/>
      </w:r>
    </w:p>
    <w:p w14:paraId="3F4EEE62" w14:textId="4315BC70" w:rsidR="005A58D1" w:rsidRPr="005A58D1" w:rsidRDefault="006D7CED" w:rsidP="005A58D1">
      <w:pPr>
        <w:pStyle w:val="ListParagraph"/>
        <w:numPr>
          <w:ilvl w:val="0"/>
          <w:numId w:val="6"/>
        </w:numPr>
        <w:tabs>
          <w:tab w:val="right" w:pos="10080"/>
        </w:tabs>
        <w:spacing w:after="0" w:line="240" w:lineRule="auto"/>
        <w:ind w:left="900"/>
        <w:rPr>
          <w:rFonts w:ascii="Garamond" w:hAnsi="Garamond"/>
          <w:b/>
          <w:color w:val="000000" w:themeColor="text1"/>
          <w:sz w:val="28"/>
          <w:szCs w:val="28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 xml:space="preserve">Exemplary </w:t>
      </w:r>
      <w:r w:rsidR="005A58D1">
        <w:rPr>
          <w:rFonts w:ascii="Garamond" w:hAnsi="Garamond"/>
          <w:color w:val="000000" w:themeColor="text1"/>
          <w:sz w:val="24"/>
          <w:szCs w:val="24"/>
        </w:rPr>
        <w:t>l</w:t>
      </w:r>
      <w:r w:rsidR="005A58D1" w:rsidRPr="005A58D1">
        <w:rPr>
          <w:rFonts w:ascii="Garamond" w:hAnsi="Garamond"/>
          <w:color w:val="000000" w:themeColor="text1"/>
          <w:sz w:val="24"/>
          <w:szCs w:val="24"/>
        </w:rPr>
        <w:t>eadership, public policy analysis, Salesforce, Microsoft Office, R statistical software, data analysis</w:t>
      </w:r>
    </w:p>
    <w:p w14:paraId="3BCBC7F1" w14:textId="640B1B98" w:rsidR="005A58D1" w:rsidRPr="005A58D1" w:rsidRDefault="005A58D1" w:rsidP="005A58D1">
      <w:pPr>
        <w:pStyle w:val="ListParagraph"/>
        <w:numPr>
          <w:ilvl w:val="0"/>
          <w:numId w:val="6"/>
        </w:numPr>
        <w:tabs>
          <w:tab w:val="right" w:pos="10080"/>
        </w:tabs>
        <w:spacing w:after="240" w:line="240" w:lineRule="auto"/>
        <w:ind w:left="907"/>
        <w:outlineLvl w:val="0"/>
        <w:rPr>
          <w:rFonts w:ascii="Garamond" w:hAnsi="Garamond"/>
          <w:b/>
          <w:bCs/>
          <w:color w:val="000000" w:themeColor="text1"/>
          <w:sz w:val="28"/>
          <w:szCs w:val="28"/>
          <w:u w:val="thick" w:color="FFD500"/>
        </w:rPr>
      </w:pPr>
      <w:r w:rsidRPr="005A58D1">
        <w:rPr>
          <w:rFonts w:ascii="Garamond" w:hAnsi="Garamond"/>
          <w:color w:val="000000" w:themeColor="text1"/>
          <w:sz w:val="24"/>
          <w:szCs w:val="24"/>
        </w:rPr>
        <w:t>CDFI101 certified</w:t>
      </w:r>
    </w:p>
    <w:p w14:paraId="3FFC631C" w14:textId="6119F4A8" w:rsidR="00F36FD4" w:rsidRPr="005A58D1" w:rsidRDefault="006D7CED" w:rsidP="005A58D1">
      <w:pPr>
        <w:tabs>
          <w:tab w:val="right" w:pos="10080"/>
        </w:tabs>
        <w:spacing w:after="0" w:line="240" w:lineRule="auto"/>
        <w:outlineLvl w:val="0"/>
        <w:rPr>
          <w:rFonts w:ascii="Garamond" w:hAnsi="Garamond"/>
          <w:b/>
          <w:bCs/>
          <w:color w:val="000000" w:themeColor="text1"/>
          <w:sz w:val="28"/>
          <w:szCs w:val="28"/>
          <w:u w:val="thick" w:color="FFD500"/>
        </w:rPr>
      </w:pPr>
      <w:r w:rsidRPr="005A58D1">
        <w:rPr>
          <w:rFonts w:ascii="Garamond" w:hAnsi="Garamond"/>
          <w:b/>
          <w:bCs/>
          <w:color w:val="000000" w:themeColor="text1"/>
          <w:sz w:val="28"/>
          <w:szCs w:val="28"/>
          <w:u w:val="thick" w:color="FFD500"/>
        </w:rPr>
        <w:t>Education</w:t>
      </w:r>
      <w:r w:rsidR="00F36FD4" w:rsidRPr="005A58D1">
        <w:rPr>
          <w:rFonts w:ascii="Garamond" w:hAnsi="Garamond"/>
          <w:b/>
          <w:bCs/>
          <w:color w:val="000000" w:themeColor="text1"/>
          <w:sz w:val="28"/>
          <w:szCs w:val="28"/>
          <w:u w:val="thick" w:color="FFD500"/>
        </w:rPr>
        <w:tab/>
      </w:r>
    </w:p>
    <w:p w14:paraId="5283ECFD" w14:textId="61576F28" w:rsidR="006D7CED" w:rsidRPr="00B177CD" w:rsidRDefault="006D7CED" w:rsidP="007D5D6B">
      <w:pPr>
        <w:tabs>
          <w:tab w:val="right" w:pos="10080"/>
        </w:tabs>
        <w:spacing w:after="0" w:line="240" w:lineRule="auto"/>
        <w:rPr>
          <w:rFonts w:ascii="Garamond" w:hAnsi="Garamond"/>
          <w:color w:val="666666"/>
        </w:rPr>
      </w:pPr>
      <w:r w:rsidRPr="00CE38A9">
        <w:rPr>
          <w:rFonts w:ascii="Garamond" w:hAnsi="Garamond"/>
          <w:b/>
          <w:bCs/>
          <w:color w:val="000000" w:themeColor="text1"/>
          <w:sz w:val="24"/>
          <w:szCs w:val="24"/>
        </w:rPr>
        <w:t>Wayne State University</w:t>
      </w:r>
      <w:r w:rsidR="003432DC">
        <w:rPr>
          <w:rFonts w:ascii="Garamond" w:hAnsi="Garamond"/>
          <w:b/>
          <w:bCs/>
          <w:color w:val="000000" w:themeColor="text1"/>
          <w:sz w:val="24"/>
          <w:szCs w:val="24"/>
        </w:rPr>
        <w:tab/>
      </w:r>
      <w:r w:rsidRPr="00B177CD">
        <w:rPr>
          <w:rFonts w:ascii="Garamond" w:hAnsi="Garamond"/>
          <w:color w:val="666666"/>
        </w:rPr>
        <w:t>Detroit, MI</w:t>
      </w:r>
    </w:p>
    <w:p w14:paraId="2A277496" w14:textId="72504B23" w:rsidR="006D7CED" w:rsidRPr="00B177CD" w:rsidRDefault="006D7CED" w:rsidP="007D5D6B">
      <w:pPr>
        <w:tabs>
          <w:tab w:val="right" w:pos="10080"/>
        </w:tabs>
        <w:spacing w:after="0" w:line="240" w:lineRule="auto"/>
        <w:rPr>
          <w:rFonts w:ascii="Garamond" w:hAnsi="Garamond"/>
          <w:color w:val="666666"/>
        </w:rPr>
      </w:pPr>
      <w:r w:rsidRPr="00B177CD">
        <w:rPr>
          <w:rFonts w:ascii="Garamond" w:hAnsi="Garamond"/>
          <w:i/>
          <w:iCs/>
          <w:color w:val="666666"/>
          <w:sz w:val="24"/>
          <w:szCs w:val="24"/>
        </w:rPr>
        <w:t>BA in Political Science with Honors</w:t>
      </w:r>
      <w:r w:rsidR="003432DC">
        <w:rPr>
          <w:rFonts w:ascii="Garamond" w:hAnsi="Garamond"/>
          <w:i/>
          <w:iCs/>
          <w:color w:val="666666"/>
          <w:sz w:val="24"/>
          <w:szCs w:val="24"/>
        </w:rPr>
        <w:tab/>
      </w:r>
      <w:r w:rsidRPr="00B177CD">
        <w:rPr>
          <w:rFonts w:ascii="Garamond" w:hAnsi="Garamond"/>
          <w:color w:val="666666"/>
        </w:rPr>
        <w:t>Sep. 2019 – Dec. 2022</w:t>
      </w:r>
    </w:p>
    <w:p w14:paraId="46B06DB1" w14:textId="77C4E3D2" w:rsidR="006D7CED" w:rsidRPr="00CE38A9" w:rsidRDefault="006D7CED" w:rsidP="007D5D6B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ind w:left="900"/>
        <w:rPr>
          <w:rFonts w:ascii="Garamond" w:hAnsi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 xml:space="preserve">Graduated </w:t>
      </w:r>
      <w:r w:rsidRPr="00CE38A9">
        <w:rPr>
          <w:rFonts w:ascii="Garamond" w:hAnsi="Garamond"/>
          <w:i/>
          <w:iCs/>
          <w:color w:val="000000" w:themeColor="text1"/>
          <w:sz w:val="24"/>
          <w:szCs w:val="24"/>
        </w:rPr>
        <w:t>summa cum laude</w:t>
      </w:r>
      <w:r w:rsidRPr="00CE38A9">
        <w:rPr>
          <w:rFonts w:ascii="Garamond" w:hAnsi="Garamond"/>
          <w:color w:val="000000" w:themeColor="text1"/>
          <w:sz w:val="24"/>
          <w:szCs w:val="24"/>
        </w:rPr>
        <w:t xml:space="preserve"> </w:t>
      </w:r>
    </w:p>
    <w:p w14:paraId="796CF8E9" w14:textId="77777777" w:rsidR="006D7CED" w:rsidRPr="00CE38A9" w:rsidRDefault="006D7CED" w:rsidP="007D5D6B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ind w:left="900"/>
        <w:rPr>
          <w:rFonts w:ascii="Garamond" w:hAnsi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>Inducted into Phi Beta Kappa national honors society</w:t>
      </w:r>
    </w:p>
    <w:p w14:paraId="64960C23" w14:textId="77777777" w:rsidR="006D7CED" w:rsidRPr="00CE38A9" w:rsidRDefault="006D7CED" w:rsidP="007D5D6B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ind w:left="900"/>
        <w:rPr>
          <w:rFonts w:ascii="Garamond" w:hAnsi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>Took five graduate classes towards a Master of Public Administration degree via Accelerated Graduate Readiness Program, including courses in finance and policy analysis</w:t>
      </w:r>
    </w:p>
    <w:p w14:paraId="6B5C808A" w14:textId="77777777" w:rsidR="006D7CED" w:rsidRPr="00CE38A9" w:rsidRDefault="006D7CED" w:rsidP="007D5D6B">
      <w:pPr>
        <w:pStyle w:val="ListParagraph"/>
        <w:numPr>
          <w:ilvl w:val="0"/>
          <w:numId w:val="5"/>
        </w:numPr>
        <w:tabs>
          <w:tab w:val="right" w:pos="10080"/>
        </w:tabs>
        <w:spacing w:after="120" w:line="240" w:lineRule="auto"/>
        <w:ind w:left="907"/>
        <w:rPr>
          <w:rFonts w:ascii="Garamond" w:hAnsi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>Presented senior honors thesis at 79</w:t>
      </w:r>
      <w:r w:rsidRPr="00CE38A9">
        <w:rPr>
          <w:rFonts w:ascii="Garamond" w:hAnsi="Garamond"/>
          <w:color w:val="000000" w:themeColor="text1"/>
          <w:sz w:val="24"/>
          <w:szCs w:val="24"/>
          <w:vertAlign w:val="superscript"/>
        </w:rPr>
        <w:t>th</w:t>
      </w:r>
      <w:r w:rsidRPr="00CE38A9">
        <w:rPr>
          <w:rFonts w:ascii="Garamond" w:hAnsi="Garamond"/>
          <w:color w:val="000000" w:themeColor="text1"/>
          <w:sz w:val="24"/>
          <w:szCs w:val="24"/>
        </w:rPr>
        <w:t xml:space="preserve"> annual Midwestern Political Science Association Conference</w:t>
      </w:r>
    </w:p>
    <w:p w14:paraId="56BC2891" w14:textId="31704A8D" w:rsidR="006D7CED" w:rsidRPr="00B177CD" w:rsidRDefault="006D7CED" w:rsidP="007D5D6B">
      <w:pPr>
        <w:tabs>
          <w:tab w:val="right" w:pos="10080"/>
        </w:tabs>
        <w:spacing w:after="0" w:line="240" w:lineRule="auto"/>
        <w:rPr>
          <w:rFonts w:ascii="Garamond" w:hAnsi="Garamond"/>
          <w:color w:val="666666"/>
        </w:rPr>
      </w:pPr>
      <w:r w:rsidRPr="00CE38A9">
        <w:rPr>
          <w:rFonts w:ascii="Garamond" w:hAnsi="Garamond"/>
          <w:b/>
          <w:bCs/>
          <w:color w:val="000000" w:themeColor="text1"/>
          <w:sz w:val="24"/>
          <w:szCs w:val="24"/>
        </w:rPr>
        <w:t>University of Michigan, Gerald R. Ford School of Public Policy</w:t>
      </w:r>
      <w:r w:rsidR="003432DC">
        <w:rPr>
          <w:rFonts w:ascii="Garamond" w:hAnsi="Garamond"/>
          <w:b/>
          <w:bCs/>
          <w:color w:val="000000" w:themeColor="text1"/>
          <w:sz w:val="24"/>
          <w:szCs w:val="24"/>
        </w:rPr>
        <w:tab/>
      </w:r>
      <w:r w:rsidRPr="00B177CD">
        <w:rPr>
          <w:rFonts w:ascii="Garamond" w:hAnsi="Garamond"/>
          <w:color w:val="666666"/>
        </w:rPr>
        <w:t>Ann Arbor, MI</w:t>
      </w:r>
      <w:r w:rsidRPr="00B177CD">
        <w:rPr>
          <w:rFonts w:ascii="Garamond" w:hAnsi="Garamond"/>
          <w:color w:val="666666"/>
        </w:rPr>
        <w:tab/>
      </w:r>
    </w:p>
    <w:p w14:paraId="0B6D14E0" w14:textId="3BE8D831" w:rsidR="006D7CED" w:rsidRPr="00B177CD" w:rsidRDefault="006D7CED" w:rsidP="007D5D6B">
      <w:pPr>
        <w:tabs>
          <w:tab w:val="right" w:pos="10080"/>
        </w:tabs>
        <w:spacing w:after="0" w:line="240" w:lineRule="auto"/>
        <w:rPr>
          <w:rFonts w:ascii="Garamond" w:hAnsi="Garamond"/>
          <w:color w:val="666666"/>
        </w:rPr>
      </w:pPr>
      <w:r w:rsidRPr="00B177CD">
        <w:rPr>
          <w:rFonts w:ascii="Garamond" w:hAnsi="Garamond"/>
          <w:i/>
          <w:iCs/>
          <w:color w:val="666666"/>
          <w:sz w:val="24"/>
          <w:szCs w:val="24"/>
        </w:rPr>
        <w:t>Public Policy and International Affairs (PPIA) Fellow</w:t>
      </w:r>
      <w:r w:rsidR="003432DC">
        <w:rPr>
          <w:rFonts w:ascii="Garamond" w:hAnsi="Garamond"/>
          <w:i/>
          <w:iCs/>
          <w:color w:val="666666"/>
          <w:sz w:val="24"/>
          <w:szCs w:val="24"/>
        </w:rPr>
        <w:tab/>
      </w:r>
      <w:r w:rsidRPr="00B177CD">
        <w:rPr>
          <w:rFonts w:ascii="Garamond" w:hAnsi="Garamond"/>
          <w:color w:val="666666"/>
        </w:rPr>
        <w:t>June 2022 – July 2022</w:t>
      </w:r>
    </w:p>
    <w:p w14:paraId="176117F2" w14:textId="62157BD6" w:rsidR="004B579A" w:rsidRPr="004B579A" w:rsidRDefault="004B579A" w:rsidP="004B579A">
      <w:pPr>
        <w:pStyle w:val="ListParagraph"/>
        <w:numPr>
          <w:ilvl w:val="0"/>
          <w:numId w:val="5"/>
        </w:numPr>
        <w:tabs>
          <w:tab w:val="right" w:pos="10080"/>
        </w:tabs>
        <w:spacing w:after="120" w:line="240" w:lineRule="auto"/>
        <w:ind w:left="907"/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00366FB8">
        <w:rPr>
          <w:rFonts w:ascii="Garamond" w:hAnsi="Garamond"/>
          <w:color w:val="000000" w:themeColor="text1"/>
          <w:sz w:val="24"/>
          <w:szCs w:val="24"/>
        </w:rPr>
        <w:t>Conducted a difference-in-differences regression analysis comparing employment rates of families with and without children before and after the implementation of the Earned Income Tax Credit</w:t>
      </w:r>
      <w:r>
        <w:rPr>
          <w:rFonts w:ascii="Garamond" w:hAnsi="Garamond"/>
          <w:color w:val="000000" w:themeColor="text1"/>
          <w:sz w:val="24"/>
          <w:szCs w:val="24"/>
        </w:rPr>
        <w:t xml:space="preserve">, </w:t>
      </w:r>
      <w:r w:rsidRPr="00366FB8">
        <w:rPr>
          <w:rFonts w:ascii="Garamond" w:hAnsi="Garamond"/>
          <w:color w:val="000000" w:themeColor="text1"/>
          <w:sz w:val="24"/>
          <w:szCs w:val="24"/>
        </w:rPr>
        <w:t>finding a 4.68% statistically significant increase in employment for families with children</w:t>
      </w:r>
    </w:p>
    <w:p w14:paraId="1C8425AA" w14:textId="6CF89460" w:rsidR="00366FB8" w:rsidRPr="00366FB8" w:rsidRDefault="006D7CED" w:rsidP="00366FB8">
      <w:pPr>
        <w:pStyle w:val="ListParagraph"/>
        <w:numPr>
          <w:ilvl w:val="0"/>
          <w:numId w:val="5"/>
        </w:numPr>
        <w:tabs>
          <w:tab w:val="right" w:pos="10080"/>
        </w:tabs>
        <w:spacing w:after="120" w:line="240" w:lineRule="auto"/>
        <w:ind w:left="907"/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>Summer fellowship including course work for: quantitative methods for public policy analysis, microeconomics, foreign relations, writing for policy analysis, and healthcare</w:t>
      </w:r>
    </w:p>
    <w:p w14:paraId="46FB33AB" w14:textId="6610B178" w:rsidR="006D7CED" w:rsidRPr="00B177CD" w:rsidRDefault="006D7CED" w:rsidP="007D5D6B">
      <w:pPr>
        <w:tabs>
          <w:tab w:val="right" w:pos="10080"/>
        </w:tabs>
        <w:spacing w:after="0" w:line="240" w:lineRule="auto"/>
        <w:rPr>
          <w:rFonts w:ascii="Garamond" w:hAnsi="Garamond"/>
          <w:b/>
          <w:bCs/>
          <w:color w:val="666666"/>
        </w:rPr>
      </w:pPr>
      <w:r w:rsidRPr="00CE38A9">
        <w:rPr>
          <w:rFonts w:ascii="Garamond" w:hAnsi="Garamond"/>
          <w:b/>
          <w:bCs/>
          <w:color w:val="000000" w:themeColor="text1"/>
          <w:sz w:val="24"/>
          <w:szCs w:val="24"/>
        </w:rPr>
        <w:t>Stanford University</w:t>
      </w:r>
      <w:r w:rsidR="00C00D63">
        <w:rPr>
          <w:rFonts w:ascii="Garamond" w:hAnsi="Garamond"/>
          <w:b/>
          <w:bCs/>
          <w:color w:val="000000" w:themeColor="text1"/>
          <w:sz w:val="24"/>
          <w:szCs w:val="24"/>
        </w:rPr>
        <w:tab/>
      </w:r>
      <w:r w:rsidR="00996FBA" w:rsidRPr="00B177CD">
        <w:rPr>
          <w:rFonts w:ascii="Garamond" w:hAnsi="Garamond"/>
          <w:color w:val="666666"/>
        </w:rPr>
        <w:t>Stanford, CA</w:t>
      </w:r>
    </w:p>
    <w:p w14:paraId="694EC2B2" w14:textId="0B0B4DC6" w:rsidR="006D7CED" w:rsidRPr="0072531D" w:rsidRDefault="006D7CED" w:rsidP="007D5D6B">
      <w:pPr>
        <w:tabs>
          <w:tab w:val="right" w:pos="10080"/>
        </w:tabs>
        <w:spacing w:after="0" w:line="240" w:lineRule="auto"/>
        <w:rPr>
          <w:rFonts w:ascii="Garamond" w:hAnsi="Garamond"/>
          <w:color w:val="AAAAAA"/>
        </w:rPr>
      </w:pPr>
      <w:r w:rsidRPr="00B177CD">
        <w:rPr>
          <w:rFonts w:ascii="Garamond" w:hAnsi="Garamond"/>
          <w:i/>
          <w:iCs/>
          <w:color w:val="666666"/>
          <w:sz w:val="24"/>
          <w:szCs w:val="24"/>
        </w:rPr>
        <w:t>Global Perspectives Intensive Study</w:t>
      </w:r>
      <w:r w:rsidR="00C00D63">
        <w:rPr>
          <w:rFonts w:ascii="Garamond" w:hAnsi="Garamond"/>
          <w:i/>
          <w:iCs/>
          <w:color w:val="666666"/>
          <w:sz w:val="24"/>
          <w:szCs w:val="24"/>
        </w:rPr>
        <w:tab/>
      </w:r>
      <w:r w:rsidR="00996FBA" w:rsidRPr="00B177CD">
        <w:rPr>
          <w:rFonts w:ascii="Garamond" w:hAnsi="Garamond"/>
          <w:color w:val="666666"/>
        </w:rPr>
        <w:t>June 2020 – Aug. 2020</w:t>
      </w:r>
      <w:r w:rsidRPr="0072531D">
        <w:rPr>
          <w:rFonts w:ascii="Garamond" w:hAnsi="Garamond"/>
          <w:color w:val="AAAAAA"/>
        </w:rPr>
        <w:tab/>
      </w:r>
    </w:p>
    <w:p w14:paraId="46F5746F" w14:textId="787D0E59" w:rsidR="006D7CED" w:rsidRPr="00CE38A9" w:rsidRDefault="006D7CED" w:rsidP="007D5D6B">
      <w:pPr>
        <w:pStyle w:val="ListParagraph"/>
        <w:numPr>
          <w:ilvl w:val="0"/>
          <w:numId w:val="5"/>
        </w:numPr>
        <w:tabs>
          <w:tab w:val="right" w:pos="10080"/>
        </w:tabs>
        <w:spacing w:after="240" w:line="240" w:lineRule="auto"/>
        <w:ind w:left="907"/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 xml:space="preserve">Completed two </w:t>
      </w:r>
      <w:r w:rsidR="009A5378" w:rsidRPr="00CE38A9">
        <w:rPr>
          <w:rFonts w:ascii="Garamond" w:hAnsi="Garamond"/>
          <w:color w:val="000000" w:themeColor="text1"/>
          <w:sz w:val="24"/>
          <w:szCs w:val="24"/>
        </w:rPr>
        <w:t xml:space="preserve">accredited </w:t>
      </w:r>
      <w:r w:rsidRPr="00CE38A9">
        <w:rPr>
          <w:rFonts w:ascii="Garamond" w:hAnsi="Garamond"/>
          <w:color w:val="000000" w:themeColor="text1"/>
          <w:sz w:val="24"/>
          <w:szCs w:val="24"/>
        </w:rPr>
        <w:t>summer intensive studies courses to heighten awareness of both national and global issues</w:t>
      </w:r>
    </w:p>
    <w:p w14:paraId="30FBF902" w14:textId="4D8C85B0" w:rsidR="00E76E38" w:rsidRPr="00E76E38" w:rsidRDefault="00E817D8" w:rsidP="007D5D6B">
      <w:pPr>
        <w:tabs>
          <w:tab w:val="right" w:pos="10080"/>
        </w:tabs>
        <w:spacing w:after="0" w:line="240" w:lineRule="auto"/>
        <w:outlineLvl w:val="0"/>
        <w:rPr>
          <w:rFonts w:ascii="Garamond" w:hAnsi="Garamond"/>
          <w:b/>
          <w:bCs/>
          <w:color w:val="000000" w:themeColor="text1"/>
          <w:sz w:val="28"/>
          <w:szCs w:val="28"/>
          <w:u w:val="thick" w:color="FFD500"/>
        </w:rPr>
      </w:pPr>
      <w:r w:rsidRPr="00E76E38">
        <w:rPr>
          <w:rFonts w:ascii="Garamond" w:hAnsi="Garamond"/>
          <w:b/>
          <w:bCs/>
          <w:color w:val="000000" w:themeColor="text1"/>
          <w:sz w:val="28"/>
          <w:szCs w:val="28"/>
          <w:u w:val="thick" w:color="FFD500"/>
        </w:rPr>
        <w:t>Leadership</w:t>
      </w:r>
      <w:r w:rsidR="00E76E38" w:rsidRPr="00E76E38">
        <w:rPr>
          <w:rFonts w:ascii="Garamond" w:hAnsi="Garamond"/>
          <w:b/>
          <w:bCs/>
          <w:color w:val="000000" w:themeColor="text1"/>
          <w:sz w:val="28"/>
          <w:szCs w:val="28"/>
          <w:u w:val="thick" w:color="FFD500"/>
        </w:rPr>
        <w:tab/>
      </w:r>
    </w:p>
    <w:p w14:paraId="0634B33E" w14:textId="3A44D48B" w:rsidR="00AF4F03" w:rsidRPr="00B177CD" w:rsidRDefault="00AF4F03" w:rsidP="007D5D6B">
      <w:pPr>
        <w:tabs>
          <w:tab w:val="right" w:pos="10080"/>
        </w:tabs>
        <w:spacing w:after="0" w:line="240" w:lineRule="auto"/>
        <w:rPr>
          <w:rFonts w:ascii="Garamond" w:hAnsi="Garamond"/>
          <w:i/>
          <w:iCs/>
          <w:color w:val="666666"/>
          <w:sz w:val="24"/>
          <w:szCs w:val="24"/>
        </w:rPr>
      </w:pPr>
      <w:r w:rsidRPr="00B177CD">
        <w:rPr>
          <w:rFonts w:ascii="Garamond" w:hAnsi="Garamond"/>
          <w:i/>
          <w:iCs/>
          <w:color w:val="666666"/>
          <w:sz w:val="24"/>
          <w:szCs w:val="24"/>
        </w:rPr>
        <w:t>David D. Henry Award Finalist</w:t>
      </w:r>
      <w:r w:rsidR="00C00D63">
        <w:rPr>
          <w:rFonts w:ascii="Garamond" w:hAnsi="Garamond"/>
          <w:i/>
          <w:iCs/>
          <w:color w:val="666666"/>
          <w:sz w:val="24"/>
          <w:szCs w:val="24"/>
        </w:rPr>
        <w:tab/>
      </w:r>
      <w:r w:rsidRPr="00B177CD">
        <w:rPr>
          <w:rFonts w:ascii="Garamond" w:hAnsi="Garamond"/>
          <w:color w:val="666666"/>
        </w:rPr>
        <w:t>Dec. 2022 – May 2023</w:t>
      </w:r>
    </w:p>
    <w:p w14:paraId="2291AB42" w14:textId="383C12E2" w:rsidR="00AF4F03" w:rsidRPr="00CE38A9" w:rsidRDefault="00AF4F03" w:rsidP="007D5D6B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ind w:left="900"/>
        <w:rPr>
          <w:rFonts w:ascii="Garamond" w:hAnsi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>Selected as one of four finalists for the David D. Henry Award, a prestigious honor awarded to recent Wayne State University alumni who have demonstrated exceptional leadership and service while maintaining high academic achievement</w:t>
      </w:r>
    </w:p>
    <w:p w14:paraId="3894C4C7" w14:textId="54F0E861" w:rsidR="00AF4F03" w:rsidRPr="00CE38A9" w:rsidRDefault="00C76AD8" w:rsidP="007D5D6B">
      <w:pPr>
        <w:pStyle w:val="ListParagraph"/>
        <w:numPr>
          <w:ilvl w:val="0"/>
          <w:numId w:val="5"/>
        </w:numPr>
        <w:tabs>
          <w:tab w:val="right" w:pos="10080"/>
        </w:tabs>
        <w:spacing w:after="120" w:line="240" w:lineRule="auto"/>
        <w:ind w:left="907"/>
        <w:rPr>
          <w:rFonts w:ascii="Garamond" w:hAnsi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 xml:space="preserve">Recognized for contributions to Wayne State Housing, which included temporarily reducing the price of laundry, serving as a senior resident advisor, and helping to unionize the RA position on campus, </w:t>
      </w:r>
      <w:r w:rsidR="00F54B74" w:rsidRPr="00CE38A9">
        <w:rPr>
          <w:rFonts w:ascii="Garamond" w:hAnsi="Garamond"/>
          <w:color w:val="000000" w:themeColor="text1"/>
          <w:sz w:val="24"/>
          <w:szCs w:val="24"/>
        </w:rPr>
        <w:t>which led</w:t>
      </w:r>
      <w:r w:rsidRPr="00CE38A9">
        <w:rPr>
          <w:rFonts w:ascii="Garamond" w:hAnsi="Garamond"/>
          <w:color w:val="000000" w:themeColor="text1"/>
          <w:sz w:val="24"/>
          <w:szCs w:val="24"/>
        </w:rPr>
        <w:t xml:space="preserve"> to Wayne State's recognition of the position as employment</w:t>
      </w:r>
    </w:p>
    <w:p w14:paraId="67F0A00A" w14:textId="00117F14" w:rsidR="5DF262A4" w:rsidRPr="00B177CD" w:rsidRDefault="5DF262A4" w:rsidP="007D5D6B">
      <w:pPr>
        <w:tabs>
          <w:tab w:val="right" w:pos="10080"/>
        </w:tabs>
        <w:spacing w:after="0" w:line="240" w:lineRule="auto"/>
        <w:rPr>
          <w:rFonts w:ascii="Garamond" w:hAnsi="Garamond"/>
          <w:i/>
          <w:iCs/>
          <w:color w:val="666666"/>
        </w:rPr>
      </w:pPr>
      <w:r w:rsidRPr="00B177CD">
        <w:rPr>
          <w:rFonts w:ascii="Garamond" w:hAnsi="Garamond"/>
          <w:i/>
          <w:iCs/>
          <w:color w:val="666666"/>
          <w:sz w:val="24"/>
          <w:szCs w:val="24"/>
        </w:rPr>
        <w:t>Eugene Applebaum Fellow</w:t>
      </w:r>
      <w:r w:rsidR="00C00D63">
        <w:rPr>
          <w:rFonts w:ascii="Garamond" w:hAnsi="Garamond"/>
          <w:i/>
          <w:iCs/>
          <w:color w:val="666666"/>
          <w:sz w:val="24"/>
          <w:szCs w:val="24"/>
        </w:rPr>
        <w:tab/>
      </w:r>
      <w:r w:rsidRPr="00B177CD">
        <w:rPr>
          <w:rFonts w:ascii="Garamond" w:hAnsi="Garamond"/>
          <w:color w:val="666666"/>
        </w:rPr>
        <w:t>May 2021 – June 2021</w:t>
      </w:r>
    </w:p>
    <w:p w14:paraId="02240744" w14:textId="0D8F8AE1" w:rsidR="30574E82" w:rsidRPr="00CE38A9" w:rsidRDefault="30574E82" w:rsidP="007D5D6B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ind w:left="900"/>
        <w:rPr>
          <w:rFonts w:ascii="Garamond" w:hAnsi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>Personal, professional, leadership fellowship</w:t>
      </w:r>
    </w:p>
    <w:p w14:paraId="7D5BBE6A" w14:textId="1E2AE9DA" w:rsidR="007D5D6B" w:rsidRPr="007D5D6B" w:rsidRDefault="5DF262A4" w:rsidP="007D5D6B">
      <w:pPr>
        <w:pStyle w:val="ListParagraph"/>
        <w:numPr>
          <w:ilvl w:val="0"/>
          <w:numId w:val="5"/>
        </w:numPr>
        <w:tabs>
          <w:tab w:val="right" w:pos="10080"/>
        </w:tabs>
        <w:spacing w:after="120" w:line="240" w:lineRule="auto"/>
        <w:ind w:left="907"/>
        <w:contextualSpacing w:val="0"/>
        <w:rPr>
          <w:rFonts w:ascii="Garamond" w:hAnsi="Garamond"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 xml:space="preserve">Consulted </w:t>
      </w:r>
      <w:proofErr w:type="spellStart"/>
      <w:r w:rsidRPr="00CE38A9">
        <w:rPr>
          <w:rFonts w:ascii="Garamond" w:hAnsi="Garamond"/>
          <w:color w:val="000000" w:themeColor="text1"/>
          <w:sz w:val="24"/>
          <w:szCs w:val="24"/>
        </w:rPr>
        <w:t>Kapstone</w:t>
      </w:r>
      <w:proofErr w:type="spellEnd"/>
      <w:r w:rsidRPr="00CE38A9">
        <w:rPr>
          <w:rFonts w:ascii="Garamond" w:hAnsi="Garamond"/>
          <w:color w:val="000000" w:themeColor="text1"/>
          <w:sz w:val="24"/>
          <w:szCs w:val="24"/>
        </w:rPr>
        <w:t xml:space="preserve"> ES, a Detroit-owned staffing firm, helping them navigate the labor shortage caused by Covid-19</w:t>
      </w:r>
    </w:p>
    <w:p w14:paraId="7AFA0562" w14:textId="417A3AAD" w:rsidR="5DF262A4" w:rsidRPr="00B177CD" w:rsidRDefault="5DF262A4" w:rsidP="007D5D6B">
      <w:pPr>
        <w:tabs>
          <w:tab w:val="right" w:pos="10080"/>
        </w:tabs>
        <w:spacing w:after="0" w:line="240" w:lineRule="auto"/>
        <w:outlineLvl w:val="0"/>
        <w:rPr>
          <w:rFonts w:ascii="Garamond" w:hAnsi="Garamond"/>
          <w:b/>
          <w:bCs/>
          <w:color w:val="666666"/>
        </w:rPr>
      </w:pPr>
      <w:r w:rsidRPr="00B177CD">
        <w:rPr>
          <w:rFonts w:ascii="Garamond" w:hAnsi="Garamond"/>
          <w:i/>
          <w:iCs/>
          <w:color w:val="666666"/>
          <w:sz w:val="24"/>
          <w:szCs w:val="24"/>
        </w:rPr>
        <w:t>Eagle Scout Award</w:t>
      </w:r>
      <w:r w:rsidR="00C00D63">
        <w:rPr>
          <w:rFonts w:ascii="Garamond" w:hAnsi="Garamond"/>
          <w:i/>
          <w:iCs/>
          <w:color w:val="666666"/>
          <w:sz w:val="24"/>
          <w:szCs w:val="24"/>
        </w:rPr>
        <w:tab/>
      </w:r>
      <w:r w:rsidRPr="00B177CD">
        <w:rPr>
          <w:rFonts w:ascii="Garamond" w:hAnsi="Garamond"/>
          <w:color w:val="666666"/>
        </w:rPr>
        <w:t>Aug. 2011 – Jun. 2019</w:t>
      </w:r>
    </w:p>
    <w:p w14:paraId="755EACB1" w14:textId="19387ADD" w:rsidR="30574E82" w:rsidRPr="00CE38A9" w:rsidRDefault="30574E82" w:rsidP="007D5D6B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ind w:left="900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 xml:space="preserve">Fundraised </w:t>
      </w:r>
      <w:r w:rsidR="00623024" w:rsidRPr="00CE38A9">
        <w:rPr>
          <w:rFonts w:ascii="Garamond" w:hAnsi="Garamond"/>
          <w:color w:val="000000" w:themeColor="text1"/>
          <w:sz w:val="24"/>
          <w:szCs w:val="24"/>
        </w:rPr>
        <w:t xml:space="preserve">$500 </w:t>
      </w:r>
      <w:r w:rsidRPr="00CE38A9">
        <w:rPr>
          <w:rFonts w:ascii="Garamond" w:hAnsi="Garamond"/>
          <w:color w:val="000000" w:themeColor="text1"/>
          <w:sz w:val="24"/>
          <w:szCs w:val="24"/>
        </w:rPr>
        <w:t>for and led a 451 person-hour project</w:t>
      </w:r>
    </w:p>
    <w:p w14:paraId="5D4199F9" w14:textId="422753BF" w:rsidR="5DF262A4" w:rsidRPr="00CE38A9" w:rsidRDefault="5DF262A4" w:rsidP="007D5D6B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ind w:left="900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CE38A9">
        <w:rPr>
          <w:rFonts w:ascii="Garamond" w:hAnsi="Garamond"/>
          <w:color w:val="000000" w:themeColor="text1"/>
          <w:sz w:val="24"/>
          <w:szCs w:val="24"/>
        </w:rPr>
        <w:t>Renovated and beatified two large, previously unused rooms at Saline Church of Christ</w:t>
      </w:r>
      <w:r w:rsidR="000729F6" w:rsidRPr="00CE38A9">
        <w:rPr>
          <w:rFonts w:ascii="Garamond" w:hAnsi="Garamond"/>
          <w:color w:val="000000" w:themeColor="text1"/>
          <w:sz w:val="24"/>
          <w:szCs w:val="24"/>
        </w:rPr>
        <w:t xml:space="preserve"> to serve as a youth area</w:t>
      </w:r>
    </w:p>
    <w:sectPr w:rsidR="5DF262A4" w:rsidRPr="00CE38A9" w:rsidSect="00D222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7550C" w14:textId="77777777" w:rsidR="001A1771" w:rsidRDefault="001A1771" w:rsidP="00E847E7">
      <w:pPr>
        <w:spacing w:after="0" w:line="240" w:lineRule="auto"/>
      </w:pPr>
      <w:r>
        <w:separator/>
      </w:r>
    </w:p>
  </w:endnote>
  <w:endnote w:type="continuationSeparator" w:id="0">
    <w:p w14:paraId="76B6F435" w14:textId="77777777" w:rsidR="001A1771" w:rsidRDefault="001A1771" w:rsidP="00E8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288E1" w14:textId="77777777" w:rsidR="00E847E7" w:rsidRDefault="00E84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EEACC" w14:textId="77777777" w:rsidR="00E847E7" w:rsidRDefault="00E847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A830F" w14:textId="77777777" w:rsidR="00E847E7" w:rsidRDefault="00E84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49F10" w14:textId="77777777" w:rsidR="001A1771" w:rsidRDefault="001A1771" w:rsidP="00E847E7">
      <w:pPr>
        <w:spacing w:after="0" w:line="240" w:lineRule="auto"/>
      </w:pPr>
      <w:r>
        <w:separator/>
      </w:r>
    </w:p>
  </w:footnote>
  <w:footnote w:type="continuationSeparator" w:id="0">
    <w:p w14:paraId="36ED987E" w14:textId="77777777" w:rsidR="001A1771" w:rsidRDefault="001A1771" w:rsidP="00E84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68792" w14:textId="77777777" w:rsidR="00E847E7" w:rsidRDefault="00E847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6A853" w14:textId="77777777" w:rsidR="00E847E7" w:rsidRDefault="00E847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7B8F6" w14:textId="77777777" w:rsidR="00E847E7" w:rsidRDefault="00E84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3310"/>
    <w:multiLevelType w:val="hybridMultilevel"/>
    <w:tmpl w:val="427028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B58A91"/>
    <w:multiLevelType w:val="hybridMultilevel"/>
    <w:tmpl w:val="57421A78"/>
    <w:lvl w:ilvl="0" w:tplc="DE2C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0C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844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AC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02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0F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02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E8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ED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81183"/>
    <w:multiLevelType w:val="hybridMultilevel"/>
    <w:tmpl w:val="25CE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A39A1"/>
    <w:multiLevelType w:val="hybridMultilevel"/>
    <w:tmpl w:val="1C400C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B03DFA"/>
    <w:multiLevelType w:val="hybridMultilevel"/>
    <w:tmpl w:val="F6EEA156"/>
    <w:lvl w:ilvl="0" w:tplc="065E9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C0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F2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8F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4B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F4C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23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2B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81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92C67"/>
    <w:multiLevelType w:val="hybridMultilevel"/>
    <w:tmpl w:val="71ECCEFE"/>
    <w:lvl w:ilvl="0" w:tplc="5C467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2C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6F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0F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24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C6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A7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E9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A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B536C"/>
    <w:multiLevelType w:val="hybridMultilevel"/>
    <w:tmpl w:val="430C70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9774FC3"/>
    <w:multiLevelType w:val="hybridMultilevel"/>
    <w:tmpl w:val="6E1476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031AD8"/>
    <w:multiLevelType w:val="hybridMultilevel"/>
    <w:tmpl w:val="E168F7F8"/>
    <w:lvl w:ilvl="0" w:tplc="67EE9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A09B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6E03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82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E1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C0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66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42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08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446849">
    <w:abstractNumId w:val="8"/>
  </w:num>
  <w:num w:numId="2" w16cid:durableId="1938100440">
    <w:abstractNumId w:val="5"/>
  </w:num>
  <w:num w:numId="3" w16cid:durableId="42952738">
    <w:abstractNumId w:val="4"/>
  </w:num>
  <w:num w:numId="4" w16cid:durableId="1817837840">
    <w:abstractNumId w:val="1"/>
  </w:num>
  <w:num w:numId="5" w16cid:durableId="2066561016">
    <w:abstractNumId w:val="7"/>
  </w:num>
  <w:num w:numId="6" w16cid:durableId="1754013672">
    <w:abstractNumId w:val="0"/>
  </w:num>
  <w:num w:numId="7" w16cid:durableId="888613727">
    <w:abstractNumId w:val="2"/>
  </w:num>
  <w:num w:numId="8" w16cid:durableId="1047680478">
    <w:abstractNumId w:val="6"/>
  </w:num>
  <w:num w:numId="9" w16cid:durableId="1092702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8CC"/>
    <w:rsid w:val="0000276A"/>
    <w:rsid w:val="0000360A"/>
    <w:rsid w:val="00040E52"/>
    <w:rsid w:val="000415F6"/>
    <w:rsid w:val="000631E1"/>
    <w:rsid w:val="000729F6"/>
    <w:rsid w:val="00084A0E"/>
    <w:rsid w:val="001828DC"/>
    <w:rsid w:val="001A0983"/>
    <w:rsid w:val="001A1771"/>
    <w:rsid w:val="001A7820"/>
    <w:rsid w:val="001E51E7"/>
    <w:rsid w:val="001F1EB2"/>
    <w:rsid w:val="001F31DD"/>
    <w:rsid w:val="001F4E1F"/>
    <w:rsid w:val="001F6E54"/>
    <w:rsid w:val="00207F09"/>
    <w:rsid w:val="002157E5"/>
    <w:rsid w:val="002157F8"/>
    <w:rsid w:val="002669F9"/>
    <w:rsid w:val="002921AD"/>
    <w:rsid w:val="002926E8"/>
    <w:rsid w:val="002A32C8"/>
    <w:rsid w:val="002C62D2"/>
    <w:rsid w:val="002C7AD4"/>
    <w:rsid w:val="002F442C"/>
    <w:rsid w:val="002F7DE8"/>
    <w:rsid w:val="003269E9"/>
    <w:rsid w:val="003372D8"/>
    <w:rsid w:val="003432DC"/>
    <w:rsid w:val="003638CD"/>
    <w:rsid w:val="00366FB8"/>
    <w:rsid w:val="00371E07"/>
    <w:rsid w:val="00371F29"/>
    <w:rsid w:val="003B162C"/>
    <w:rsid w:val="003C6BD3"/>
    <w:rsid w:val="003D4934"/>
    <w:rsid w:val="003E60B2"/>
    <w:rsid w:val="003F485C"/>
    <w:rsid w:val="00411DE5"/>
    <w:rsid w:val="00432C76"/>
    <w:rsid w:val="00462497"/>
    <w:rsid w:val="0046379A"/>
    <w:rsid w:val="00466BB5"/>
    <w:rsid w:val="00473C35"/>
    <w:rsid w:val="0047769F"/>
    <w:rsid w:val="00480375"/>
    <w:rsid w:val="00495D5F"/>
    <w:rsid w:val="004A472C"/>
    <w:rsid w:val="004B579A"/>
    <w:rsid w:val="004D1ED2"/>
    <w:rsid w:val="005127BE"/>
    <w:rsid w:val="0052332B"/>
    <w:rsid w:val="00532590"/>
    <w:rsid w:val="00536F36"/>
    <w:rsid w:val="005376C0"/>
    <w:rsid w:val="00545292"/>
    <w:rsid w:val="005457CF"/>
    <w:rsid w:val="00583597"/>
    <w:rsid w:val="00590AA4"/>
    <w:rsid w:val="005A2760"/>
    <w:rsid w:val="005A505C"/>
    <w:rsid w:val="005A58D1"/>
    <w:rsid w:val="005A6079"/>
    <w:rsid w:val="005A7618"/>
    <w:rsid w:val="005B49E9"/>
    <w:rsid w:val="005F2DC0"/>
    <w:rsid w:val="005F40D5"/>
    <w:rsid w:val="00600A38"/>
    <w:rsid w:val="006124C1"/>
    <w:rsid w:val="0062120A"/>
    <w:rsid w:val="00623024"/>
    <w:rsid w:val="00623693"/>
    <w:rsid w:val="00624AE4"/>
    <w:rsid w:val="006421DE"/>
    <w:rsid w:val="0064282D"/>
    <w:rsid w:val="0064428B"/>
    <w:rsid w:val="00654D8C"/>
    <w:rsid w:val="00663D48"/>
    <w:rsid w:val="0067133B"/>
    <w:rsid w:val="006770EB"/>
    <w:rsid w:val="006840B7"/>
    <w:rsid w:val="006901AC"/>
    <w:rsid w:val="006A7FE4"/>
    <w:rsid w:val="006D2560"/>
    <w:rsid w:val="006D7CED"/>
    <w:rsid w:val="006F560C"/>
    <w:rsid w:val="00706742"/>
    <w:rsid w:val="007160AF"/>
    <w:rsid w:val="0072531D"/>
    <w:rsid w:val="0073237D"/>
    <w:rsid w:val="0073736D"/>
    <w:rsid w:val="00770350"/>
    <w:rsid w:val="007B2FE7"/>
    <w:rsid w:val="007D04F1"/>
    <w:rsid w:val="007D1B55"/>
    <w:rsid w:val="007D5D6B"/>
    <w:rsid w:val="007E0AB7"/>
    <w:rsid w:val="007F171B"/>
    <w:rsid w:val="00833D97"/>
    <w:rsid w:val="00842755"/>
    <w:rsid w:val="00871CFB"/>
    <w:rsid w:val="00892BFD"/>
    <w:rsid w:val="008C08DA"/>
    <w:rsid w:val="008D4186"/>
    <w:rsid w:val="008E2301"/>
    <w:rsid w:val="008F0BBC"/>
    <w:rsid w:val="008F75B2"/>
    <w:rsid w:val="009176C5"/>
    <w:rsid w:val="00937FCD"/>
    <w:rsid w:val="0094014C"/>
    <w:rsid w:val="0096392B"/>
    <w:rsid w:val="00994A90"/>
    <w:rsid w:val="00996FBA"/>
    <w:rsid w:val="009971C4"/>
    <w:rsid w:val="009A5378"/>
    <w:rsid w:val="009D6160"/>
    <w:rsid w:val="00A4771D"/>
    <w:rsid w:val="00A64D2E"/>
    <w:rsid w:val="00A66111"/>
    <w:rsid w:val="00A75174"/>
    <w:rsid w:val="00A84623"/>
    <w:rsid w:val="00A85481"/>
    <w:rsid w:val="00A87BED"/>
    <w:rsid w:val="00A9348F"/>
    <w:rsid w:val="00AA7E44"/>
    <w:rsid w:val="00AB1B70"/>
    <w:rsid w:val="00AE7FA7"/>
    <w:rsid w:val="00AF4F03"/>
    <w:rsid w:val="00B04A2C"/>
    <w:rsid w:val="00B177CD"/>
    <w:rsid w:val="00B238A4"/>
    <w:rsid w:val="00B636E8"/>
    <w:rsid w:val="00B675FA"/>
    <w:rsid w:val="00B72860"/>
    <w:rsid w:val="00B848A2"/>
    <w:rsid w:val="00B96C84"/>
    <w:rsid w:val="00BD49DF"/>
    <w:rsid w:val="00BD64CA"/>
    <w:rsid w:val="00BF12E0"/>
    <w:rsid w:val="00C00D63"/>
    <w:rsid w:val="00C05CB2"/>
    <w:rsid w:val="00C1559A"/>
    <w:rsid w:val="00C27373"/>
    <w:rsid w:val="00C30658"/>
    <w:rsid w:val="00C30855"/>
    <w:rsid w:val="00C52279"/>
    <w:rsid w:val="00C67959"/>
    <w:rsid w:val="00C76AD8"/>
    <w:rsid w:val="00C83C0B"/>
    <w:rsid w:val="00C90879"/>
    <w:rsid w:val="00C9144F"/>
    <w:rsid w:val="00C9257A"/>
    <w:rsid w:val="00CA1183"/>
    <w:rsid w:val="00CA3088"/>
    <w:rsid w:val="00CC47FF"/>
    <w:rsid w:val="00CD0223"/>
    <w:rsid w:val="00CE38A9"/>
    <w:rsid w:val="00CF6731"/>
    <w:rsid w:val="00D05062"/>
    <w:rsid w:val="00D21CCC"/>
    <w:rsid w:val="00D222BB"/>
    <w:rsid w:val="00D91283"/>
    <w:rsid w:val="00D948CC"/>
    <w:rsid w:val="00D95038"/>
    <w:rsid w:val="00DA1C48"/>
    <w:rsid w:val="00DB0CC1"/>
    <w:rsid w:val="00DC6A80"/>
    <w:rsid w:val="00DE68A6"/>
    <w:rsid w:val="00E01E0B"/>
    <w:rsid w:val="00E209E9"/>
    <w:rsid w:val="00E27E34"/>
    <w:rsid w:val="00E27EC3"/>
    <w:rsid w:val="00E44C4D"/>
    <w:rsid w:val="00E76E38"/>
    <w:rsid w:val="00E77AED"/>
    <w:rsid w:val="00E817D8"/>
    <w:rsid w:val="00E81C64"/>
    <w:rsid w:val="00E847E7"/>
    <w:rsid w:val="00EA239C"/>
    <w:rsid w:val="00EF2DC3"/>
    <w:rsid w:val="00F16524"/>
    <w:rsid w:val="00F36FD4"/>
    <w:rsid w:val="00F50A7C"/>
    <w:rsid w:val="00F5293F"/>
    <w:rsid w:val="00F54B74"/>
    <w:rsid w:val="00F73E04"/>
    <w:rsid w:val="00F80E8B"/>
    <w:rsid w:val="00FB492A"/>
    <w:rsid w:val="00FB5B74"/>
    <w:rsid w:val="00FD78B1"/>
    <w:rsid w:val="00FE136D"/>
    <w:rsid w:val="05B1C24D"/>
    <w:rsid w:val="08189C0A"/>
    <w:rsid w:val="0B24E419"/>
    <w:rsid w:val="0BD97199"/>
    <w:rsid w:val="10A0EF8A"/>
    <w:rsid w:val="116B88D1"/>
    <w:rsid w:val="1223978E"/>
    <w:rsid w:val="1456B558"/>
    <w:rsid w:val="1520BE9D"/>
    <w:rsid w:val="156D6F46"/>
    <w:rsid w:val="17EA3EC4"/>
    <w:rsid w:val="1A2EA973"/>
    <w:rsid w:val="1A68E6B8"/>
    <w:rsid w:val="1F3FD615"/>
    <w:rsid w:val="1F600711"/>
    <w:rsid w:val="210B1A0B"/>
    <w:rsid w:val="24635FEB"/>
    <w:rsid w:val="24D0AF52"/>
    <w:rsid w:val="257949A0"/>
    <w:rsid w:val="279416B1"/>
    <w:rsid w:val="27E7C711"/>
    <w:rsid w:val="2BE88B24"/>
    <w:rsid w:val="2F98520D"/>
    <w:rsid w:val="30574E82"/>
    <w:rsid w:val="31E27E38"/>
    <w:rsid w:val="345A181F"/>
    <w:rsid w:val="3500875E"/>
    <w:rsid w:val="369C57BF"/>
    <w:rsid w:val="3791B8E1"/>
    <w:rsid w:val="37E72BF1"/>
    <w:rsid w:val="37FDEADB"/>
    <w:rsid w:val="3C294E90"/>
    <w:rsid w:val="3C30AF36"/>
    <w:rsid w:val="3C35B13E"/>
    <w:rsid w:val="3C430E65"/>
    <w:rsid w:val="3D2F4879"/>
    <w:rsid w:val="3EC5F96E"/>
    <w:rsid w:val="40176809"/>
    <w:rsid w:val="44F01132"/>
    <w:rsid w:val="486724D0"/>
    <w:rsid w:val="4A73BAB2"/>
    <w:rsid w:val="4AFF14E9"/>
    <w:rsid w:val="4D3A95F3"/>
    <w:rsid w:val="4EF1B8C5"/>
    <w:rsid w:val="4F7F00A2"/>
    <w:rsid w:val="5477711E"/>
    <w:rsid w:val="56FB2C7B"/>
    <w:rsid w:val="5845C344"/>
    <w:rsid w:val="59FFF09E"/>
    <w:rsid w:val="5A9F8C87"/>
    <w:rsid w:val="5B4B5DB3"/>
    <w:rsid w:val="5DF262A4"/>
    <w:rsid w:val="5F437072"/>
    <w:rsid w:val="60C3446C"/>
    <w:rsid w:val="6320CBE5"/>
    <w:rsid w:val="63C08726"/>
    <w:rsid w:val="644F6D32"/>
    <w:rsid w:val="64AD59AD"/>
    <w:rsid w:val="66586CA7"/>
    <w:rsid w:val="677DF279"/>
    <w:rsid w:val="67A822DC"/>
    <w:rsid w:val="67DD02C1"/>
    <w:rsid w:val="68814EAA"/>
    <w:rsid w:val="730E84B9"/>
    <w:rsid w:val="74AA551A"/>
    <w:rsid w:val="75296CA8"/>
    <w:rsid w:val="75A36022"/>
    <w:rsid w:val="76C53D09"/>
    <w:rsid w:val="7877CC54"/>
    <w:rsid w:val="7A891DF6"/>
    <w:rsid w:val="7BB6CDBC"/>
    <w:rsid w:val="7D780923"/>
    <w:rsid w:val="7DB86C8B"/>
    <w:rsid w:val="7E482C24"/>
    <w:rsid w:val="7EDDF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06253"/>
  <w15:docId w15:val="{F874D06D-CABD-48E5-856D-1530641E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82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FC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1E0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1E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7E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7E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redell\AppData\Local\Microsoft\Windows\Temporary%20Internet%20Files\Low\Content.IE5\9E008XWD\FSPP+Template+1+2010%5b1%5d.dotx" TargetMode="Externa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EEC4D-1B99-49C8-83DD-1EE424373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C:\Users\afredell\AppData\Local\Microsoft\Windows\Temporary Internet Files\Low\Content.IE5\9E008XWD\FSPP+Template+1+2010[1].dotx</Template>
  <TotalTime>4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afredell</dc:creator>
  <cp:lastModifiedBy>Parker Griffith</cp:lastModifiedBy>
  <cp:revision>6</cp:revision>
  <cp:lastPrinted>2024-09-18T12:05:00Z</cp:lastPrinted>
  <dcterms:created xsi:type="dcterms:W3CDTF">2024-09-20T15:42:00Z</dcterms:created>
  <dcterms:modified xsi:type="dcterms:W3CDTF">2024-09-20T18:50:00Z</dcterms:modified>
</cp:coreProperties>
</file>